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45D94" w14:textId="0930C3AD" w:rsidR="00B000E8" w:rsidRDefault="00855F01" w:rsidP="00227F02">
      <w:pPr>
        <w:pStyle w:val="Title2"/>
        <w:rPr>
          <w:lang w:val="en-GB"/>
        </w:rPr>
      </w:pPr>
      <w:r>
        <w:rPr>
          <w:lang w:val="en-GB"/>
        </w:rPr>
        <w:t xml:space="preserve">Protocol for DeepLabCut </w:t>
      </w:r>
      <w:r w:rsidR="00C40C1D">
        <w:rPr>
          <w:lang w:val="en-GB"/>
        </w:rPr>
        <w:t xml:space="preserve">(DLC) </w:t>
      </w:r>
      <w:r>
        <w:rPr>
          <w:lang w:val="en-GB"/>
        </w:rPr>
        <w:t>Installation</w:t>
      </w:r>
    </w:p>
    <w:p w14:paraId="589ED4F8" w14:textId="2E52592B" w:rsidR="00BF20A0" w:rsidRDefault="00BF20A0" w:rsidP="00BF20A0">
      <w:pPr>
        <w:rPr>
          <w:lang w:val="en-GB"/>
        </w:rPr>
      </w:pPr>
      <w:r>
        <w:rPr>
          <w:lang w:val="en-GB"/>
        </w:rPr>
        <w:t>This protoc</w:t>
      </w:r>
      <w:r w:rsidR="00840A31">
        <w:rPr>
          <w:lang w:val="en-GB"/>
        </w:rPr>
        <w:t>o</w:t>
      </w:r>
      <w:r>
        <w:rPr>
          <w:lang w:val="en-GB"/>
        </w:rPr>
        <w:t xml:space="preserve">l </w:t>
      </w:r>
      <w:r w:rsidR="00C447C6">
        <w:rPr>
          <w:lang w:val="en-GB"/>
        </w:rPr>
        <w:t>details</w:t>
      </w:r>
      <w:r w:rsidR="00487BB7">
        <w:rPr>
          <w:lang w:val="en-GB"/>
        </w:rPr>
        <w:t xml:space="preserve"> </w:t>
      </w:r>
      <w:r w:rsidR="009F645B">
        <w:rPr>
          <w:lang w:val="en-GB"/>
        </w:rPr>
        <w:t>the steps to install D</w:t>
      </w:r>
      <w:r w:rsidR="00C40C1D">
        <w:rPr>
          <w:lang w:val="en-GB"/>
        </w:rPr>
        <w:t>LC</w:t>
      </w:r>
      <w:r w:rsidR="009F645B">
        <w:rPr>
          <w:lang w:val="en-GB"/>
        </w:rPr>
        <w:t xml:space="preserve"> with the </w:t>
      </w:r>
      <w:r w:rsidR="00DF17DB">
        <w:rPr>
          <w:lang w:val="en-GB"/>
        </w:rPr>
        <w:t xml:space="preserve">acceleration from </w:t>
      </w:r>
      <w:r w:rsidR="009F645B">
        <w:rPr>
          <w:lang w:val="en-GB"/>
        </w:rPr>
        <w:t>graphic</w:t>
      </w:r>
      <w:r w:rsidR="00DF17DB">
        <w:rPr>
          <w:lang w:val="en-GB"/>
        </w:rPr>
        <w:t>s</w:t>
      </w:r>
      <w:r w:rsidR="009F645B">
        <w:rPr>
          <w:lang w:val="en-GB"/>
        </w:rPr>
        <w:t xml:space="preserve"> card</w:t>
      </w:r>
      <w:r w:rsidR="00DF17DB">
        <w:rPr>
          <w:lang w:val="en-GB"/>
        </w:rPr>
        <w:t>s</w:t>
      </w:r>
      <w:r w:rsidR="00DD1B0D">
        <w:rPr>
          <w:lang w:val="en-GB"/>
        </w:rPr>
        <w:t xml:space="preserve"> in Windows 10</w:t>
      </w:r>
      <w:r w:rsidR="009F645B">
        <w:rPr>
          <w:lang w:val="en-GB"/>
        </w:rPr>
        <w:t xml:space="preserve">. </w:t>
      </w:r>
      <w:r w:rsidR="00A504FB">
        <w:rPr>
          <w:lang w:val="en-GB"/>
        </w:rPr>
        <w:t xml:space="preserve">NVIDIA cards </w:t>
      </w:r>
      <w:r w:rsidR="00450113">
        <w:rPr>
          <w:lang w:val="en-GB"/>
        </w:rPr>
        <w:t xml:space="preserve">are required. </w:t>
      </w:r>
      <w:r w:rsidR="005072B4">
        <w:rPr>
          <w:lang w:val="en-GB"/>
        </w:rPr>
        <w:t>Neither AMD nor Intel cards</w:t>
      </w:r>
      <w:r w:rsidR="009F645B">
        <w:rPr>
          <w:lang w:val="en-GB"/>
        </w:rPr>
        <w:t xml:space="preserve"> support </w:t>
      </w:r>
      <w:r w:rsidR="00EC7FE4">
        <w:rPr>
          <w:lang w:val="en-GB"/>
        </w:rPr>
        <w:t>that</w:t>
      </w:r>
      <w:r w:rsidR="009F645B">
        <w:rPr>
          <w:lang w:val="en-GB"/>
        </w:rPr>
        <w:t xml:space="preserve"> feature.</w:t>
      </w:r>
    </w:p>
    <w:p w14:paraId="47331C74" w14:textId="78BA4216" w:rsidR="00855F01" w:rsidRDefault="009F645B" w:rsidP="006513AB">
      <w:pPr>
        <w:pStyle w:val="Heading1"/>
        <w:rPr>
          <w:lang w:val="en-GB"/>
        </w:rPr>
      </w:pPr>
      <w:r>
        <w:rPr>
          <w:lang w:val="en-GB"/>
        </w:rPr>
        <w:t xml:space="preserve">Install </w:t>
      </w:r>
      <w:r w:rsidR="00BF20A0">
        <w:rPr>
          <w:lang w:val="en-GB"/>
        </w:rPr>
        <w:t>Graphic</w:t>
      </w:r>
      <w:r w:rsidR="00DD7685">
        <w:rPr>
          <w:lang w:val="en-GB"/>
        </w:rPr>
        <w:t>s</w:t>
      </w:r>
      <w:r w:rsidR="00BF20A0">
        <w:rPr>
          <w:lang w:val="en-GB"/>
        </w:rPr>
        <w:t xml:space="preserve"> Card Driver</w:t>
      </w:r>
    </w:p>
    <w:p w14:paraId="5B2BBD33" w14:textId="60AB0A4D" w:rsidR="00462E6A" w:rsidRPr="00185102" w:rsidRDefault="00EB0DC0" w:rsidP="00760DC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Download the </w:t>
      </w:r>
      <w:r w:rsidR="006B6462">
        <w:rPr>
          <w:b/>
          <w:bCs/>
          <w:lang w:val="en-GB"/>
        </w:rPr>
        <w:t>latest</w:t>
      </w:r>
      <w:r>
        <w:rPr>
          <w:lang w:val="en-GB"/>
        </w:rPr>
        <w:t xml:space="preserve"> version of the driver </w:t>
      </w:r>
      <w:r w:rsidR="006B6462">
        <w:rPr>
          <w:lang w:val="en-GB"/>
        </w:rPr>
        <w:t>for</w:t>
      </w:r>
      <w:r>
        <w:rPr>
          <w:lang w:val="en-GB"/>
        </w:rPr>
        <w:t xml:space="preserve"> your video card from </w:t>
      </w:r>
      <w:r w:rsidR="00900B9B">
        <w:rPr>
          <w:lang w:val="en-GB"/>
        </w:rPr>
        <w:t xml:space="preserve">the </w:t>
      </w:r>
      <w:r w:rsidR="00DF635A" w:rsidRPr="00267DCB">
        <w:rPr>
          <w:lang w:val="en-GB"/>
        </w:rPr>
        <w:t>NVIDIA website (</w:t>
      </w:r>
      <w:hyperlink r:id="rId8" w:history="1">
        <w:r w:rsidR="00DF635A">
          <w:rPr>
            <w:rStyle w:val="Hyperlink"/>
          </w:rPr>
          <w:t>https://www.nvidia.com/Download/index.aspx</w:t>
        </w:r>
      </w:hyperlink>
      <w:r w:rsidR="00DF635A">
        <w:t>).</w:t>
      </w:r>
    </w:p>
    <w:p w14:paraId="62D69FF8" w14:textId="2CFCCA6C" w:rsidR="00185102" w:rsidRPr="00240EFA" w:rsidRDefault="00185102" w:rsidP="00760DC9">
      <w:pPr>
        <w:pStyle w:val="ListParagraph"/>
        <w:numPr>
          <w:ilvl w:val="0"/>
          <w:numId w:val="16"/>
        </w:numPr>
        <w:rPr>
          <w:lang w:val="en-GB"/>
        </w:rPr>
      </w:pPr>
      <w:r>
        <w:t xml:space="preserve">Install the driver. Choose </w:t>
      </w:r>
      <w:r w:rsidR="00973CE9">
        <w:t xml:space="preserve">the </w:t>
      </w:r>
      <w:r w:rsidR="00F10D43">
        <w:t>‘</w:t>
      </w:r>
      <w:r w:rsidR="00973CE9">
        <w:t>Express (Recommended)</w:t>
      </w:r>
      <w:r w:rsidR="00F10D43">
        <w:t>’</w:t>
      </w:r>
      <w:r w:rsidR="00973CE9">
        <w:t xml:space="preserve"> in</w:t>
      </w:r>
      <w:bookmarkStart w:id="0" w:name="_GoBack"/>
      <w:bookmarkEnd w:id="0"/>
      <w:r w:rsidR="00973CE9">
        <w:t>stallation option when asked</w:t>
      </w:r>
      <w:r>
        <w:t>.</w:t>
      </w:r>
    </w:p>
    <w:p w14:paraId="773323D4" w14:textId="5C4DF4D1" w:rsidR="00240EFA" w:rsidRDefault="00783E12" w:rsidP="00760DC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D</w:t>
      </w:r>
      <w:r w:rsidR="00D62BEA">
        <w:rPr>
          <w:lang w:val="en-GB"/>
        </w:rPr>
        <w:t>o</w:t>
      </w:r>
      <w:r w:rsidR="00060E64">
        <w:rPr>
          <w:lang w:val="en-GB"/>
        </w:rPr>
        <w:t xml:space="preserve"> not</w:t>
      </w:r>
      <w:r w:rsidR="00D62BEA">
        <w:rPr>
          <w:lang w:val="en-GB"/>
        </w:rPr>
        <w:t xml:space="preserve"> </w:t>
      </w:r>
      <w:r w:rsidR="00383932">
        <w:rPr>
          <w:lang w:val="en-GB"/>
        </w:rPr>
        <w:t xml:space="preserve">need to </w:t>
      </w:r>
      <w:r w:rsidR="00D62BEA">
        <w:rPr>
          <w:lang w:val="en-GB"/>
        </w:rPr>
        <w:t xml:space="preserve">install CUDA or cuDNN manually. </w:t>
      </w:r>
      <w:r w:rsidR="007F7AE5">
        <w:rPr>
          <w:lang w:val="en-GB"/>
        </w:rPr>
        <w:t>They</w:t>
      </w:r>
      <w:r w:rsidR="00060E64">
        <w:rPr>
          <w:lang w:val="en-GB"/>
        </w:rPr>
        <w:t xml:space="preserve"> will be </w:t>
      </w:r>
      <w:r w:rsidR="00BB6818">
        <w:rPr>
          <w:lang w:val="en-GB"/>
        </w:rPr>
        <w:t xml:space="preserve">automatically </w:t>
      </w:r>
      <w:r w:rsidR="00060E64">
        <w:rPr>
          <w:lang w:val="en-GB"/>
        </w:rPr>
        <w:t xml:space="preserve">installed </w:t>
      </w:r>
      <w:r w:rsidR="00FB3D0C">
        <w:rPr>
          <w:lang w:val="en-GB"/>
        </w:rPr>
        <w:t>during the creation of</w:t>
      </w:r>
      <w:r w:rsidR="002F645F">
        <w:rPr>
          <w:lang w:val="en-GB"/>
        </w:rPr>
        <w:t xml:space="preserve"> </w:t>
      </w:r>
      <w:r w:rsidR="00CA6C2C">
        <w:rPr>
          <w:lang w:val="en-GB"/>
        </w:rPr>
        <w:t>the DLC environment.</w:t>
      </w:r>
      <w:r w:rsidR="00C06461">
        <w:rPr>
          <w:lang w:val="en-GB"/>
        </w:rPr>
        <w:t xml:space="preserve"> </w:t>
      </w:r>
      <w:r w:rsidR="00352388">
        <w:rPr>
          <w:lang w:val="en-GB"/>
        </w:rPr>
        <w:t xml:space="preserve"> It is </w:t>
      </w:r>
      <w:r w:rsidR="009918BA">
        <w:rPr>
          <w:lang w:val="en-GB"/>
        </w:rPr>
        <w:t xml:space="preserve">still </w:t>
      </w:r>
      <w:r w:rsidR="00352388">
        <w:rPr>
          <w:lang w:val="en-GB"/>
        </w:rPr>
        <w:t xml:space="preserve">fine if </w:t>
      </w:r>
      <w:r w:rsidR="001A3C01">
        <w:rPr>
          <w:lang w:val="en-GB"/>
        </w:rPr>
        <w:t xml:space="preserve">you have </w:t>
      </w:r>
      <w:r w:rsidR="00BB6818">
        <w:rPr>
          <w:lang w:val="en-GB"/>
        </w:rPr>
        <w:t xml:space="preserve">accidentally </w:t>
      </w:r>
      <w:r w:rsidR="001A3C01">
        <w:rPr>
          <w:lang w:val="en-GB"/>
        </w:rPr>
        <w:t>installed</w:t>
      </w:r>
      <w:r w:rsidR="00BB6818">
        <w:rPr>
          <w:lang w:val="en-GB"/>
        </w:rPr>
        <w:t xml:space="preserve"> any of</w:t>
      </w:r>
      <w:r w:rsidR="001A3C01">
        <w:rPr>
          <w:lang w:val="en-GB"/>
        </w:rPr>
        <w:t xml:space="preserve"> them </w:t>
      </w:r>
      <w:r w:rsidR="002C3A68">
        <w:rPr>
          <w:lang w:val="en-GB"/>
        </w:rPr>
        <w:t>since t</w:t>
      </w:r>
      <w:r w:rsidR="00831525">
        <w:rPr>
          <w:lang w:val="en-GB"/>
        </w:rPr>
        <w:t>hey will be ignored.</w:t>
      </w:r>
    </w:p>
    <w:p w14:paraId="5D186B42" w14:textId="5E067205" w:rsidR="00CA6C2C" w:rsidRDefault="0029373C" w:rsidP="00760DC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NVIDIA drivers </w:t>
      </w:r>
      <w:r w:rsidR="00BB6818">
        <w:rPr>
          <w:lang w:val="en-GB"/>
        </w:rPr>
        <w:t>seem</w:t>
      </w:r>
      <w:r w:rsidR="009D4586">
        <w:rPr>
          <w:lang w:val="en-GB"/>
        </w:rPr>
        <w:t xml:space="preserve"> perfectly compatible with lower versions of CUDA and cuDNN. </w:t>
      </w:r>
      <w:r w:rsidR="00CA7CFE">
        <w:rPr>
          <w:lang w:val="en-GB"/>
        </w:rPr>
        <w:t xml:space="preserve">Thus, just </w:t>
      </w:r>
      <w:r w:rsidR="00105AAD">
        <w:rPr>
          <w:lang w:val="en-GB"/>
        </w:rPr>
        <w:t>try</w:t>
      </w:r>
      <w:r w:rsidR="00CA7CFE">
        <w:rPr>
          <w:lang w:val="en-GB"/>
        </w:rPr>
        <w:t xml:space="preserve"> the latest </w:t>
      </w:r>
      <w:r w:rsidR="00B967A1">
        <w:rPr>
          <w:lang w:val="en-GB"/>
        </w:rPr>
        <w:t>one</w:t>
      </w:r>
      <w:r w:rsidR="009352BE">
        <w:rPr>
          <w:lang w:val="en-GB"/>
        </w:rPr>
        <w:t xml:space="preserve"> </w:t>
      </w:r>
      <w:r w:rsidR="00DA4A8A">
        <w:rPr>
          <w:lang w:val="en-GB"/>
        </w:rPr>
        <w:t>before</w:t>
      </w:r>
      <w:r w:rsidR="009352BE">
        <w:rPr>
          <w:lang w:val="en-GB"/>
        </w:rPr>
        <w:t xml:space="preserve"> looking into the complicated compatibility table</w:t>
      </w:r>
      <w:r w:rsidR="00BD22D6">
        <w:rPr>
          <w:lang w:val="en-GB"/>
        </w:rPr>
        <w:t xml:space="preserve"> </w:t>
      </w:r>
      <w:r w:rsidR="002555B2">
        <w:rPr>
          <w:lang w:val="en-GB"/>
        </w:rPr>
        <w:t>(</w:t>
      </w:r>
      <w:hyperlink r:id="rId9" w:history="1">
        <w:r w:rsidR="00094C3F">
          <w:rPr>
            <w:rStyle w:val="Hyperlink"/>
          </w:rPr>
          <w:t>https://docs.nvidia.com/deeplearning/sdk/cudnn-support-matrix/index.html</w:t>
        </w:r>
      </w:hyperlink>
      <w:r w:rsidR="002555B2">
        <w:rPr>
          <w:lang w:val="en-GB"/>
        </w:rPr>
        <w:t>).</w:t>
      </w:r>
    </w:p>
    <w:p w14:paraId="38510142" w14:textId="712FEBB8" w:rsidR="006A4F49" w:rsidRDefault="006A4F49" w:rsidP="006A4F49">
      <w:pPr>
        <w:pStyle w:val="Heading1"/>
        <w:rPr>
          <w:lang w:val="en-GB"/>
        </w:rPr>
      </w:pPr>
      <w:r>
        <w:rPr>
          <w:lang w:val="en-GB"/>
        </w:rPr>
        <w:t>Install Git</w:t>
      </w:r>
    </w:p>
    <w:p w14:paraId="5672DD5D" w14:textId="6253977C" w:rsidR="006A4F49" w:rsidRPr="006A4F49" w:rsidRDefault="006A4F49" w:rsidP="006A4F49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Download Git from its official website (</w:t>
      </w:r>
      <w:hyperlink r:id="rId10" w:history="1">
        <w:r>
          <w:rPr>
            <w:rStyle w:val="Hyperlink"/>
          </w:rPr>
          <w:t>https://git-scm.com/downloads</w:t>
        </w:r>
      </w:hyperlink>
      <w:r>
        <w:t>).</w:t>
      </w:r>
    </w:p>
    <w:p w14:paraId="192B98D8" w14:textId="5CAA7455" w:rsidR="007A5324" w:rsidRPr="007A5324" w:rsidRDefault="000B3AED" w:rsidP="007A5324">
      <w:pPr>
        <w:pStyle w:val="ListParagraph"/>
        <w:numPr>
          <w:ilvl w:val="0"/>
          <w:numId w:val="18"/>
        </w:numPr>
        <w:rPr>
          <w:lang w:val="en-GB"/>
        </w:rPr>
      </w:pPr>
      <w:r>
        <w:t>Install Git. Choose the default option whenever it asks.</w:t>
      </w:r>
    </w:p>
    <w:p w14:paraId="39D2CB8B" w14:textId="2E1C6CE3" w:rsidR="002B78DD" w:rsidRDefault="006A21B6" w:rsidP="00BD1D15">
      <w:pPr>
        <w:pStyle w:val="Heading1"/>
        <w:rPr>
          <w:lang w:val="en-GB"/>
        </w:rPr>
      </w:pPr>
      <w:r>
        <w:rPr>
          <w:lang w:val="en-GB"/>
        </w:rPr>
        <w:t>Install Anaconda</w:t>
      </w:r>
    </w:p>
    <w:p w14:paraId="449A2DF6" w14:textId="655B7608" w:rsidR="009A7E5F" w:rsidRDefault="009A7E5F" w:rsidP="009A7E5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Make sure that the current Windows user is an administrator. If not, follow the steps </w:t>
      </w:r>
      <w:r w:rsidR="00A077C6">
        <w:rPr>
          <w:lang w:val="en-GB"/>
        </w:rPr>
        <w:t xml:space="preserve">listed on </w:t>
      </w:r>
      <w:hyperlink r:id="rId11" w:history="1">
        <w:r w:rsidR="00A077C6">
          <w:rPr>
            <w:rStyle w:val="Hyperlink"/>
          </w:rPr>
          <w:t>https://www.windowscentral.com/how-change-user-account-type-windows-10</w:t>
        </w:r>
      </w:hyperlink>
      <w:r w:rsidR="00A077C6">
        <w:rPr>
          <w:lang w:val="en-GB"/>
        </w:rPr>
        <w:t xml:space="preserve"> </w:t>
      </w:r>
      <w:r>
        <w:rPr>
          <w:lang w:val="en-GB"/>
        </w:rPr>
        <w:t xml:space="preserve">to change </w:t>
      </w:r>
      <w:r w:rsidR="00A077C6">
        <w:rPr>
          <w:lang w:val="en-GB"/>
        </w:rPr>
        <w:t>the user</w:t>
      </w:r>
      <w:r>
        <w:rPr>
          <w:lang w:val="en-GB"/>
        </w:rPr>
        <w:t xml:space="preserve"> into an administrator</w:t>
      </w:r>
      <w:r w:rsidR="00A077C6">
        <w:rPr>
          <w:lang w:val="en-GB"/>
        </w:rPr>
        <w:t>.</w:t>
      </w:r>
    </w:p>
    <w:p w14:paraId="3C10D123" w14:textId="792436FF" w:rsidR="00C80BE1" w:rsidRPr="00F10D43" w:rsidRDefault="00F42773" w:rsidP="009A7E5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lastRenderedPageBreak/>
        <w:t>Download</w:t>
      </w:r>
      <w:r w:rsidR="00814EB3">
        <w:rPr>
          <w:lang w:val="en-GB"/>
        </w:rPr>
        <w:t xml:space="preserve"> </w:t>
      </w:r>
      <w:r>
        <w:rPr>
          <w:lang w:val="en-GB"/>
        </w:rPr>
        <w:t xml:space="preserve">Anaconda from </w:t>
      </w:r>
      <w:r w:rsidR="001C1505">
        <w:rPr>
          <w:lang w:val="en-GB"/>
        </w:rPr>
        <w:t>its official website (</w:t>
      </w:r>
      <w:hyperlink r:id="rId12" w:history="1">
        <w:r w:rsidR="001C1505">
          <w:rPr>
            <w:rStyle w:val="Hyperlink"/>
          </w:rPr>
          <w:t>https://www.anaconda.com/distribution/</w:t>
        </w:r>
      </w:hyperlink>
      <w:r w:rsidR="001C1505">
        <w:t>)</w:t>
      </w:r>
      <w:r w:rsidR="007D3171">
        <w:t xml:space="preserve">. </w:t>
      </w:r>
      <w:r w:rsidR="00814EB3">
        <w:t>Choose the Python 3.7 version.</w:t>
      </w:r>
    </w:p>
    <w:p w14:paraId="4F3BF2E4" w14:textId="29A8E558" w:rsidR="00FC276E" w:rsidRDefault="00F10D43" w:rsidP="00FC276E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When the setup asks ‘Install for:’, choose ‘Just Me (recommended)’.</w:t>
      </w:r>
    </w:p>
    <w:p w14:paraId="4F73254E" w14:textId="7F4680CA" w:rsidR="00C72D7C" w:rsidRDefault="00C72D7C" w:rsidP="00FC276E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Untick the advanced option to ‘Add Anaconda to my </w:t>
      </w:r>
      <w:r w:rsidRPr="001C0A7B">
        <w:rPr>
          <w:u w:val="single"/>
          <w:lang w:val="en-GB"/>
        </w:rPr>
        <w:t>P</w:t>
      </w:r>
      <w:r>
        <w:rPr>
          <w:lang w:val="en-GB"/>
        </w:rPr>
        <w:t>ATH environment variable’.</w:t>
      </w:r>
    </w:p>
    <w:p w14:paraId="0413E6E8" w14:textId="5A5DDEC9" w:rsidR="007021FB" w:rsidRDefault="007021FB" w:rsidP="007021FB">
      <w:pPr>
        <w:pStyle w:val="Heading1"/>
        <w:rPr>
          <w:lang w:val="en-GB"/>
        </w:rPr>
      </w:pPr>
      <w:r>
        <w:rPr>
          <w:lang w:val="en-GB"/>
        </w:rPr>
        <w:t>Download DLC and Create DLC Environment</w:t>
      </w:r>
    </w:p>
    <w:p w14:paraId="6EA74438" w14:textId="1C76FF8D" w:rsidR="007021FB" w:rsidRDefault="00FB5F7C" w:rsidP="00D16E2D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Open Git Bash. </w:t>
      </w:r>
      <w:r w:rsidR="006C2DE8">
        <w:rPr>
          <w:lang w:val="en-GB"/>
        </w:rPr>
        <w:t xml:space="preserve">Run ‘git clone </w:t>
      </w:r>
      <w:hyperlink r:id="rId13" w:history="1">
        <w:r w:rsidR="007F25E6" w:rsidRPr="00A639F2">
          <w:rPr>
            <w:rStyle w:val="Hyperlink"/>
            <w:lang w:val="en-GB"/>
          </w:rPr>
          <w:t>https://github.com/AlexEMG/DeepLabCut</w:t>
        </w:r>
      </w:hyperlink>
      <w:r w:rsidR="007F25E6">
        <w:rPr>
          <w:lang w:val="en-GB"/>
        </w:rPr>
        <w:t>’.</w:t>
      </w:r>
    </w:p>
    <w:p w14:paraId="111994D5" w14:textId="646E3735" w:rsidR="001111CB" w:rsidRDefault="00886E23" w:rsidP="001111CB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Open Anaconda Powershell Prompt. </w:t>
      </w:r>
      <w:r w:rsidR="001111CB">
        <w:rPr>
          <w:lang w:val="en-GB"/>
        </w:rPr>
        <w:t>Run ‘cd DeepLabCut/conda-environments’.</w:t>
      </w:r>
    </w:p>
    <w:p w14:paraId="7348E7F5" w14:textId="220A6C9B" w:rsidR="001111CB" w:rsidRDefault="001111CB" w:rsidP="001111CB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Run ‘conda env create -f dlc-windowsGPU.yaml’.</w:t>
      </w:r>
    </w:p>
    <w:p w14:paraId="04A66F55" w14:textId="74F8A4AE" w:rsidR="001111CB" w:rsidRDefault="001111CB" w:rsidP="001111CB">
      <w:pPr>
        <w:pStyle w:val="Heading1"/>
        <w:rPr>
          <w:lang w:val="en-GB"/>
        </w:rPr>
      </w:pPr>
      <w:r>
        <w:rPr>
          <w:lang w:val="en-GB"/>
        </w:rPr>
        <w:t>Open Jupyter Notebook in DLC Environment</w:t>
      </w:r>
    </w:p>
    <w:p w14:paraId="01D294FC" w14:textId="4F937D5C" w:rsidR="001111CB" w:rsidRDefault="001111CB" w:rsidP="001111CB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>Run ‘conda activate dlc-windowsGPU’.</w:t>
      </w:r>
    </w:p>
    <w:p w14:paraId="3DE2C754" w14:textId="77777777" w:rsidR="001111CB" w:rsidRDefault="001111CB" w:rsidP="001111CB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>Run ‘jupyter notebook’ followed by the path of the .ipynb file.</w:t>
      </w:r>
    </w:p>
    <w:p w14:paraId="008B91F1" w14:textId="59E15ECC" w:rsidR="00B20A32" w:rsidRDefault="009D2EA5" w:rsidP="009D2EA5">
      <w:pPr>
        <w:pStyle w:val="Heading1"/>
      </w:pPr>
      <w:r>
        <w:t>Reinstall</w:t>
      </w:r>
      <w:r w:rsidR="001841DF">
        <w:t>ation</w:t>
      </w:r>
    </w:p>
    <w:p w14:paraId="35FE9C11" w14:textId="52D8ABB9" w:rsidR="00286678" w:rsidRDefault="00615CEE" w:rsidP="00286678">
      <w:pPr>
        <w:pStyle w:val="ListParagraph"/>
        <w:numPr>
          <w:ilvl w:val="0"/>
          <w:numId w:val="23"/>
        </w:numPr>
      </w:pPr>
      <w:r>
        <w:t>When DLC crashes,</w:t>
      </w:r>
      <w:r w:rsidR="00E3001D">
        <w:t xml:space="preserve"> it is</w:t>
      </w:r>
      <w:r>
        <w:t xml:space="preserve"> </w:t>
      </w:r>
      <w:r w:rsidR="00E3001D">
        <w:t>suggested to remove and reinstall the graphics card driver and Anaconda before reinstalling DLC.</w:t>
      </w:r>
    </w:p>
    <w:p w14:paraId="5D40A96E" w14:textId="6E279D8F" w:rsidR="00E3001D" w:rsidRDefault="000F1A3D" w:rsidP="00286678">
      <w:pPr>
        <w:pStyle w:val="ListParagraph"/>
        <w:numPr>
          <w:ilvl w:val="0"/>
          <w:numId w:val="23"/>
        </w:numPr>
      </w:pPr>
      <w:r>
        <w:t xml:space="preserve">Go to Windows Settings -&gt; Apps -&gt; Apps &amp; features to remove all apps with the word NVIDIA </w:t>
      </w:r>
      <w:r w:rsidR="00D728A1">
        <w:t>or</w:t>
      </w:r>
      <w:r>
        <w:t xml:space="preserve"> Anaconda.</w:t>
      </w:r>
    </w:p>
    <w:p w14:paraId="00D4567D" w14:textId="4B7EF347" w:rsidR="00D728A1" w:rsidRDefault="00D728A1" w:rsidP="00286678">
      <w:pPr>
        <w:pStyle w:val="ListParagraph"/>
        <w:numPr>
          <w:ilvl w:val="0"/>
          <w:numId w:val="23"/>
        </w:numPr>
      </w:pPr>
      <w:r>
        <w:t>Delete the ‘.conda’, ‘.ipython’, ‘.jupyter’, ‘.keras’, ‘.matplotlib’, and ‘Anaconda3’ folders in the Windows current user’s home directory if they have not been deleted.</w:t>
      </w:r>
    </w:p>
    <w:p w14:paraId="6047DB2F" w14:textId="324CCE07" w:rsidR="00D728A1" w:rsidRDefault="00D728A1" w:rsidP="00286678">
      <w:pPr>
        <w:pStyle w:val="ListParagraph"/>
        <w:numPr>
          <w:ilvl w:val="0"/>
          <w:numId w:val="23"/>
        </w:numPr>
      </w:pPr>
      <w:r>
        <w:t>Delete the ‘DeepLabCut’ folder in the user’s home directory.</w:t>
      </w:r>
    </w:p>
    <w:p w14:paraId="4788BD0E" w14:textId="550416C3" w:rsidR="00D728A1" w:rsidRPr="00286678" w:rsidRDefault="00D728A1" w:rsidP="00286678">
      <w:pPr>
        <w:pStyle w:val="ListParagraph"/>
        <w:numPr>
          <w:ilvl w:val="0"/>
          <w:numId w:val="23"/>
        </w:numPr>
      </w:pPr>
      <w:r>
        <w:t>Follow the steps given to reinstall the video card driver and Anaconda and download DLC and create DLC environment.</w:t>
      </w:r>
    </w:p>
    <w:sectPr w:rsidR="00D728A1" w:rsidRPr="00286678" w:rsidSect="00855F01">
      <w:headerReference w:type="default" r:id="rId14"/>
      <w:headerReference w:type="first" r:id="rId15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61E51" w14:textId="77777777" w:rsidR="00F64C67" w:rsidRDefault="00F64C67">
      <w:pPr>
        <w:spacing w:line="240" w:lineRule="auto"/>
      </w:pPr>
      <w:r>
        <w:separator/>
      </w:r>
    </w:p>
    <w:p w14:paraId="2F55C046" w14:textId="77777777" w:rsidR="00F64C67" w:rsidRDefault="00F64C67"/>
  </w:endnote>
  <w:endnote w:type="continuationSeparator" w:id="0">
    <w:p w14:paraId="22560654" w14:textId="77777777" w:rsidR="00F64C67" w:rsidRDefault="00F64C67">
      <w:pPr>
        <w:spacing w:line="240" w:lineRule="auto"/>
      </w:pPr>
      <w:r>
        <w:continuationSeparator/>
      </w:r>
    </w:p>
    <w:p w14:paraId="593D7D3C" w14:textId="77777777" w:rsidR="00F64C67" w:rsidRDefault="00F64C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5F051" w14:textId="77777777" w:rsidR="00F64C67" w:rsidRDefault="00F64C67">
      <w:pPr>
        <w:spacing w:line="240" w:lineRule="auto"/>
      </w:pPr>
      <w:r>
        <w:separator/>
      </w:r>
    </w:p>
    <w:p w14:paraId="30A12E8A" w14:textId="77777777" w:rsidR="00F64C67" w:rsidRDefault="00F64C67"/>
  </w:footnote>
  <w:footnote w:type="continuationSeparator" w:id="0">
    <w:p w14:paraId="6F355367" w14:textId="77777777" w:rsidR="00F64C67" w:rsidRDefault="00F64C67">
      <w:pPr>
        <w:spacing w:line="240" w:lineRule="auto"/>
      </w:pPr>
      <w:r>
        <w:continuationSeparator/>
      </w:r>
    </w:p>
    <w:p w14:paraId="6BCD915F" w14:textId="77777777" w:rsidR="00F64C67" w:rsidRDefault="00F64C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3924340"/>
      <w:docPartObj>
        <w:docPartGallery w:val="Page Numbers (Top of Page)"/>
        <w:docPartUnique/>
      </w:docPartObj>
    </w:sdtPr>
    <w:sdtEndPr/>
    <w:sdtContent>
      <w:p w14:paraId="140A4629" w14:textId="69EECCD1" w:rsidR="00603DD9" w:rsidRDefault="00603DD9">
        <w:pPr>
          <w:pStyle w:val="Header"/>
          <w:jc w:val="center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  <w:p w14:paraId="05DC3CE1" w14:textId="2C9F4462" w:rsidR="00603DD9" w:rsidRDefault="00603D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35C09" w14:textId="3069A806" w:rsidR="00603DD9" w:rsidRDefault="004330D7">
    <w:pPr>
      <w:pStyle w:val="Header"/>
      <w:rPr>
        <w:rStyle w:val="Strong"/>
      </w:rPr>
    </w:pPr>
    <w:r>
      <w:rPr>
        <w:rStyle w:val="Strong"/>
      </w:rPr>
      <w:t>LIN, TIANZE</w:t>
    </w:r>
    <w:r w:rsidR="00603DD9" w:rsidRPr="002E51B3">
      <w:rPr>
        <w:rStyle w:val="Strong"/>
      </w:rPr>
      <w:ptab w:relativeTo="margin" w:alignment="center" w:leader="none"/>
    </w:r>
    <w:r>
      <w:rPr>
        <w:rStyle w:val="Strong"/>
      </w:rPr>
      <w:t>16096115D</w:t>
    </w:r>
    <w:r w:rsidR="00603DD9" w:rsidRPr="002E51B3">
      <w:rPr>
        <w:rStyle w:val="Strong"/>
      </w:rPr>
      <w:ptab w:relativeTo="margin" w:alignment="right" w:leader="none"/>
    </w:r>
    <w:r w:rsidRPr="004330D7">
      <w:rPr>
        <w:rStyle w:val="Strong"/>
      </w:rPr>
      <w:t>USRA-1915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96270B2"/>
    <w:multiLevelType w:val="hybridMultilevel"/>
    <w:tmpl w:val="EF5C53D6"/>
    <w:lvl w:ilvl="0" w:tplc="E5E65E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EA5A66"/>
    <w:multiLevelType w:val="hybridMultilevel"/>
    <w:tmpl w:val="36B6651A"/>
    <w:lvl w:ilvl="0" w:tplc="58588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744DE4"/>
    <w:multiLevelType w:val="hybridMultilevel"/>
    <w:tmpl w:val="F42C0664"/>
    <w:lvl w:ilvl="0" w:tplc="5CEA1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B5635B"/>
    <w:multiLevelType w:val="hybridMultilevel"/>
    <w:tmpl w:val="B1DE3E34"/>
    <w:lvl w:ilvl="0" w:tplc="322AC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4BD1F9E"/>
    <w:multiLevelType w:val="hybridMultilevel"/>
    <w:tmpl w:val="5EF2CEFA"/>
    <w:lvl w:ilvl="0" w:tplc="A9DCF3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DE738B1"/>
    <w:multiLevelType w:val="hybridMultilevel"/>
    <w:tmpl w:val="ED627264"/>
    <w:lvl w:ilvl="0" w:tplc="4B464C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5015BB"/>
    <w:multiLevelType w:val="hybridMultilevel"/>
    <w:tmpl w:val="B3B0EF84"/>
    <w:lvl w:ilvl="0" w:tplc="74265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B6B28AE"/>
    <w:multiLevelType w:val="hybridMultilevel"/>
    <w:tmpl w:val="8A3CC884"/>
    <w:lvl w:ilvl="0" w:tplc="D7961A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21"/>
  </w:num>
  <w:num w:numId="13">
    <w:abstractNumId w:val="15"/>
  </w:num>
  <w:num w:numId="14">
    <w:abstractNumId w:val="14"/>
  </w:num>
  <w:num w:numId="15">
    <w:abstractNumId w:val="20"/>
  </w:num>
  <w:num w:numId="16">
    <w:abstractNumId w:val="17"/>
  </w:num>
  <w:num w:numId="17">
    <w:abstractNumId w:val="16"/>
  </w:num>
  <w:num w:numId="18">
    <w:abstractNumId w:val="19"/>
  </w:num>
  <w:num w:numId="19">
    <w:abstractNumId w:val="13"/>
  </w:num>
  <w:num w:numId="20">
    <w:abstractNumId w:val="12"/>
  </w:num>
  <w:num w:numId="21">
    <w:abstractNumId w:val="10"/>
  </w:num>
  <w:num w:numId="22">
    <w:abstractNumId w:val="1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SxNDSzMDaxsDQ3MTdT0lEKTi0uzszPAykwNqwFABwqgOc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zadvwrw7aet99e0rt3varpaweet9sx2v5as&quot;&gt;abct4115&lt;record-ids&gt;&lt;item&gt;15&lt;/item&gt;&lt;item&gt;18&lt;/item&gt;&lt;item&gt;19&lt;/item&gt;&lt;item&gt;20&lt;/item&gt;&lt;item&gt;21&lt;/item&gt;&lt;/record-ids&gt;&lt;/item&gt;&lt;/Libraries&gt;"/>
  </w:docVars>
  <w:rsids>
    <w:rsidRoot w:val="001F0BA9"/>
    <w:rsid w:val="000001A7"/>
    <w:rsid w:val="00006BB4"/>
    <w:rsid w:val="000070FB"/>
    <w:rsid w:val="0001261E"/>
    <w:rsid w:val="000211FD"/>
    <w:rsid w:val="000214A4"/>
    <w:rsid w:val="00021FDE"/>
    <w:rsid w:val="00022B0D"/>
    <w:rsid w:val="00022EB2"/>
    <w:rsid w:val="000250CB"/>
    <w:rsid w:val="00031DD9"/>
    <w:rsid w:val="00032BF4"/>
    <w:rsid w:val="0003644B"/>
    <w:rsid w:val="00040276"/>
    <w:rsid w:val="00041E74"/>
    <w:rsid w:val="00044DC1"/>
    <w:rsid w:val="000451A9"/>
    <w:rsid w:val="00051EB6"/>
    <w:rsid w:val="000521AA"/>
    <w:rsid w:val="00053433"/>
    <w:rsid w:val="00054ABD"/>
    <w:rsid w:val="00055DB6"/>
    <w:rsid w:val="00055E25"/>
    <w:rsid w:val="00057AAA"/>
    <w:rsid w:val="00060E64"/>
    <w:rsid w:val="0006118D"/>
    <w:rsid w:val="000620A3"/>
    <w:rsid w:val="000624A1"/>
    <w:rsid w:val="000726BE"/>
    <w:rsid w:val="00072ADD"/>
    <w:rsid w:val="00074A8D"/>
    <w:rsid w:val="00077700"/>
    <w:rsid w:val="000778FE"/>
    <w:rsid w:val="00077937"/>
    <w:rsid w:val="000779DB"/>
    <w:rsid w:val="0008147E"/>
    <w:rsid w:val="00082D4D"/>
    <w:rsid w:val="00086430"/>
    <w:rsid w:val="000871E3"/>
    <w:rsid w:val="00091A0A"/>
    <w:rsid w:val="00094C3F"/>
    <w:rsid w:val="000959A4"/>
    <w:rsid w:val="000A0618"/>
    <w:rsid w:val="000A1A0A"/>
    <w:rsid w:val="000A2390"/>
    <w:rsid w:val="000A2B3A"/>
    <w:rsid w:val="000A4113"/>
    <w:rsid w:val="000A5BB0"/>
    <w:rsid w:val="000A7288"/>
    <w:rsid w:val="000A7789"/>
    <w:rsid w:val="000B0E4E"/>
    <w:rsid w:val="000B28E2"/>
    <w:rsid w:val="000B3AED"/>
    <w:rsid w:val="000B5126"/>
    <w:rsid w:val="000B51E4"/>
    <w:rsid w:val="000B55F7"/>
    <w:rsid w:val="000B6309"/>
    <w:rsid w:val="000C09FA"/>
    <w:rsid w:val="000C3D4C"/>
    <w:rsid w:val="000C549B"/>
    <w:rsid w:val="000C6828"/>
    <w:rsid w:val="000C6D41"/>
    <w:rsid w:val="000D10B6"/>
    <w:rsid w:val="000D1167"/>
    <w:rsid w:val="000D37DE"/>
    <w:rsid w:val="000D3F41"/>
    <w:rsid w:val="000D57A5"/>
    <w:rsid w:val="000D67A7"/>
    <w:rsid w:val="000D706F"/>
    <w:rsid w:val="000D7658"/>
    <w:rsid w:val="000D7D91"/>
    <w:rsid w:val="000E261F"/>
    <w:rsid w:val="000E5566"/>
    <w:rsid w:val="000E55B2"/>
    <w:rsid w:val="000E67EB"/>
    <w:rsid w:val="000E6D62"/>
    <w:rsid w:val="000E75A7"/>
    <w:rsid w:val="000F1A3D"/>
    <w:rsid w:val="000F2F68"/>
    <w:rsid w:val="000F4634"/>
    <w:rsid w:val="000F4AAA"/>
    <w:rsid w:val="000F5B75"/>
    <w:rsid w:val="0010067D"/>
    <w:rsid w:val="001013E6"/>
    <w:rsid w:val="0010267C"/>
    <w:rsid w:val="00103285"/>
    <w:rsid w:val="001035E4"/>
    <w:rsid w:val="00104E1B"/>
    <w:rsid w:val="00105AAD"/>
    <w:rsid w:val="00105D9B"/>
    <w:rsid w:val="001064F3"/>
    <w:rsid w:val="00106651"/>
    <w:rsid w:val="00106EAC"/>
    <w:rsid w:val="00107002"/>
    <w:rsid w:val="00107D00"/>
    <w:rsid w:val="001111CB"/>
    <w:rsid w:val="00112C9D"/>
    <w:rsid w:val="00113494"/>
    <w:rsid w:val="00115077"/>
    <w:rsid w:val="00115A73"/>
    <w:rsid w:val="00115F52"/>
    <w:rsid w:val="00121A3E"/>
    <w:rsid w:val="00124F00"/>
    <w:rsid w:val="001267E1"/>
    <w:rsid w:val="00126ECA"/>
    <w:rsid w:val="00127C36"/>
    <w:rsid w:val="00132904"/>
    <w:rsid w:val="00133447"/>
    <w:rsid w:val="0013419D"/>
    <w:rsid w:val="0013539F"/>
    <w:rsid w:val="00136393"/>
    <w:rsid w:val="001451F8"/>
    <w:rsid w:val="0014546F"/>
    <w:rsid w:val="00146F89"/>
    <w:rsid w:val="001470A6"/>
    <w:rsid w:val="00155826"/>
    <w:rsid w:val="00155CFF"/>
    <w:rsid w:val="00156321"/>
    <w:rsid w:val="00156399"/>
    <w:rsid w:val="001573AE"/>
    <w:rsid w:val="0015795E"/>
    <w:rsid w:val="00160C24"/>
    <w:rsid w:val="001637DB"/>
    <w:rsid w:val="00163A14"/>
    <w:rsid w:val="00164EC8"/>
    <w:rsid w:val="00165A6C"/>
    <w:rsid w:val="00166126"/>
    <w:rsid w:val="0017048A"/>
    <w:rsid w:val="00170961"/>
    <w:rsid w:val="00173FCE"/>
    <w:rsid w:val="001750AD"/>
    <w:rsid w:val="001751DF"/>
    <w:rsid w:val="00176A1A"/>
    <w:rsid w:val="00177CE0"/>
    <w:rsid w:val="0018042F"/>
    <w:rsid w:val="00180E33"/>
    <w:rsid w:val="00183929"/>
    <w:rsid w:val="001841DF"/>
    <w:rsid w:val="00185102"/>
    <w:rsid w:val="00192277"/>
    <w:rsid w:val="001927C3"/>
    <w:rsid w:val="001944B2"/>
    <w:rsid w:val="0019460C"/>
    <w:rsid w:val="00194C21"/>
    <w:rsid w:val="001A29CC"/>
    <w:rsid w:val="001A2EE1"/>
    <w:rsid w:val="001A3C01"/>
    <w:rsid w:val="001A51E9"/>
    <w:rsid w:val="001A75EF"/>
    <w:rsid w:val="001A7863"/>
    <w:rsid w:val="001B228A"/>
    <w:rsid w:val="001B246D"/>
    <w:rsid w:val="001B4E67"/>
    <w:rsid w:val="001B52EE"/>
    <w:rsid w:val="001B76BE"/>
    <w:rsid w:val="001B7A8E"/>
    <w:rsid w:val="001C0A7B"/>
    <w:rsid w:val="001C1505"/>
    <w:rsid w:val="001C25E8"/>
    <w:rsid w:val="001C265B"/>
    <w:rsid w:val="001C5FD4"/>
    <w:rsid w:val="001C6752"/>
    <w:rsid w:val="001D0340"/>
    <w:rsid w:val="001D422D"/>
    <w:rsid w:val="001D5E85"/>
    <w:rsid w:val="001D6EC0"/>
    <w:rsid w:val="001D7559"/>
    <w:rsid w:val="001E0CA8"/>
    <w:rsid w:val="001E10A2"/>
    <w:rsid w:val="001E3144"/>
    <w:rsid w:val="001E7112"/>
    <w:rsid w:val="001F0544"/>
    <w:rsid w:val="001F0BA9"/>
    <w:rsid w:val="001F1F39"/>
    <w:rsid w:val="001F48F8"/>
    <w:rsid w:val="001F54A8"/>
    <w:rsid w:val="001F5A07"/>
    <w:rsid w:val="001F7267"/>
    <w:rsid w:val="00201B4A"/>
    <w:rsid w:val="002026E8"/>
    <w:rsid w:val="00203AE6"/>
    <w:rsid w:val="00203D27"/>
    <w:rsid w:val="00204883"/>
    <w:rsid w:val="00206265"/>
    <w:rsid w:val="00206C4A"/>
    <w:rsid w:val="00207011"/>
    <w:rsid w:val="0020783F"/>
    <w:rsid w:val="002135F0"/>
    <w:rsid w:val="00214B7C"/>
    <w:rsid w:val="00214F1B"/>
    <w:rsid w:val="00215A1B"/>
    <w:rsid w:val="002172D7"/>
    <w:rsid w:val="00220728"/>
    <w:rsid w:val="0022078F"/>
    <w:rsid w:val="00221E1E"/>
    <w:rsid w:val="00222F22"/>
    <w:rsid w:val="00223800"/>
    <w:rsid w:val="00223B21"/>
    <w:rsid w:val="00224EC0"/>
    <w:rsid w:val="002253F1"/>
    <w:rsid w:val="002261E5"/>
    <w:rsid w:val="00227023"/>
    <w:rsid w:val="0022752E"/>
    <w:rsid w:val="00227916"/>
    <w:rsid w:val="00227F02"/>
    <w:rsid w:val="00230E48"/>
    <w:rsid w:val="00231F79"/>
    <w:rsid w:val="002326B0"/>
    <w:rsid w:val="002332E4"/>
    <w:rsid w:val="002363C6"/>
    <w:rsid w:val="00240B9B"/>
    <w:rsid w:val="00240EFA"/>
    <w:rsid w:val="002413E5"/>
    <w:rsid w:val="00242ED4"/>
    <w:rsid w:val="00243307"/>
    <w:rsid w:val="00243E09"/>
    <w:rsid w:val="00247E5A"/>
    <w:rsid w:val="00250BE4"/>
    <w:rsid w:val="00252533"/>
    <w:rsid w:val="00252CB8"/>
    <w:rsid w:val="00252EDC"/>
    <w:rsid w:val="00253155"/>
    <w:rsid w:val="00253376"/>
    <w:rsid w:val="00254F7C"/>
    <w:rsid w:val="002555B2"/>
    <w:rsid w:val="002569A0"/>
    <w:rsid w:val="00257419"/>
    <w:rsid w:val="00257DC2"/>
    <w:rsid w:val="002622A6"/>
    <w:rsid w:val="00266E24"/>
    <w:rsid w:val="002673EC"/>
    <w:rsid w:val="002679CF"/>
    <w:rsid w:val="00267DCB"/>
    <w:rsid w:val="00267EC3"/>
    <w:rsid w:val="00273E50"/>
    <w:rsid w:val="00276959"/>
    <w:rsid w:val="00276EEA"/>
    <w:rsid w:val="00281462"/>
    <w:rsid w:val="00284948"/>
    <w:rsid w:val="00284F4F"/>
    <w:rsid w:val="00285D94"/>
    <w:rsid w:val="0028641B"/>
    <w:rsid w:val="00286678"/>
    <w:rsid w:val="00286A7A"/>
    <w:rsid w:val="00292300"/>
    <w:rsid w:val="0029262C"/>
    <w:rsid w:val="00292DF0"/>
    <w:rsid w:val="002931C5"/>
    <w:rsid w:val="0029373C"/>
    <w:rsid w:val="00294AD0"/>
    <w:rsid w:val="002A311E"/>
    <w:rsid w:val="002A5236"/>
    <w:rsid w:val="002A540F"/>
    <w:rsid w:val="002A602C"/>
    <w:rsid w:val="002A68FC"/>
    <w:rsid w:val="002B18DF"/>
    <w:rsid w:val="002B2005"/>
    <w:rsid w:val="002B28A6"/>
    <w:rsid w:val="002B35A6"/>
    <w:rsid w:val="002B4787"/>
    <w:rsid w:val="002B6554"/>
    <w:rsid w:val="002B78DD"/>
    <w:rsid w:val="002C07C6"/>
    <w:rsid w:val="002C0A47"/>
    <w:rsid w:val="002C2EA1"/>
    <w:rsid w:val="002C3A68"/>
    <w:rsid w:val="002C4078"/>
    <w:rsid w:val="002C43F7"/>
    <w:rsid w:val="002C75D9"/>
    <w:rsid w:val="002D1F9C"/>
    <w:rsid w:val="002D2712"/>
    <w:rsid w:val="002D3665"/>
    <w:rsid w:val="002D485F"/>
    <w:rsid w:val="002D7CAD"/>
    <w:rsid w:val="002D7DB9"/>
    <w:rsid w:val="002E01F3"/>
    <w:rsid w:val="002E0A1A"/>
    <w:rsid w:val="002E286C"/>
    <w:rsid w:val="002E51B3"/>
    <w:rsid w:val="002E676B"/>
    <w:rsid w:val="002E6A18"/>
    <w:rsid w:val="002F4124"/>
    <w:rsid w:val="002F4493"/>
    <w:rsid w:val="002F645F"/>
    <w:rsid w:val="002F79A6"/>
    <w:rsid w:val="0030048A"/>
    <w:rsid w:val="0030083E"/>
    <w:rsid w:val="00301524"/>
    <w:rsid w:val="00301F0C"/>
    <w:rsid w:val="0030443B"/>
    <w:rsid w:val="00305545"/>
    <w:rsid w:val="003061EB"/>
    <w:rsid w:val="0031112D"/>
    <w:rsid w:val="00312A2B"/>
    <w:rsid w:val="00313936"/>
    <w:rsid w:val="00313AFA"/>
    <w:rsid w:val="00313D90"/>
    <w:rsid w:val="003169CE"/>
    <w:rsid w:val="00317676"/>
    <w:rsid w:val="0032299F"/>
    <w:rsid w:val="003232CB"/>
    <w:rsid w:val="00323999"/>
    <w:rsid w:val="003261AD"/>
    <w:rsid w:val="00327245"/>
    <w:rsid w:val="00330091"/>
    <w:rsid w:val="00331970"/>
    <w:rsid w:val="003320DB"/>
    <w:rsid w:val="00334D8F"/>
    <w:rsid w:val="0033573C"/>
    <w:rsid w:val="00335E99"/>
    <w:rsid w:val="00341AC4"/>
    <w:rsid w:val="003445EC"/>
    <w:rsid w:val="00345BD0"/>
    <w:rsid w:val="00346D47"/>
    <w:rsid w:val="00347577"/>
    <w:rsid w:val="00347708"/>
    <w:rsid w:val="003504DE"/>
    <w:rsid w:val="00351997"/>
    <w:rsid w:val="00352388"/>
    <w:rsid w:val="003547F8"/>
    <w:rsid w:val="0035498B"/>
    <w:rsid w:val="00355DCA"/>
    <w:rsid w:val="00356277"/>
    <w:rsid w:val="00356564"/>
    <w:rsid w:val="003566DB"/>
    <w:rsid w:val="00356960"/>
    <w:rsid w:val="0036035A"/>
    <w:rsid w:val="0036085C"/>
    <w:rsid w:val="003623D4"/>
    <w:rsid w:val="00363D3D"/>
    <w:rsid w:val="00370359"/>
    <w:rsid w:val="00371C95"/>
    <w:rsid w:val="0037538C"/>
    <w:rsid w:val="00380589"/>
    <w:rsid w:val="00381452"/>
    <w:rsid w:val="00381577"/>
    <w:rsid w:val="00383932"/>
    <w:rsid w:val="00383B2B"/>
    <w:rsid w:val="00384CBB"/>
    <w:rsid w:val="0038653B"/>
    <w:rsid w:val="00390F64"/>
    <w:rsid w:val="003914EC"/>
    <w:rsid w:val="003949A3"/>
    <w:rsid w:val="00395D57"/>
    <w:rsid w:val="00396B76"/>
    <w:rsid w:val="003A1466"/>
    <w:rsid w:val="003A1669"/>
    <w:rsid w:val="003A1803"/>
    <w:rsid w:val="003A3B1C"/>
    <w:rsid w:val="003A6F67"/>
    <w:rsid w:val="003B08F6"/>
    <w:rsid w:val="003B15CB"/>
    <w:rsid w:val="003B1847"/>
    <w:rsid w:val="003B3D38"/>
    <w:rsid w:val="003B4445"/>
    <w:rsid w:val="003B4E32"/>
    <w:rsid w:val="003C03FC"/>
    <w:rsid w:val="003C28A8"/>
    <w:rsid w:val="003C2BCC"/>
    <w:rsid w:val="003C4667"/>
    <w:rsid w:val="003C5259"/>
    <w:rsid w:val="003C5485"/>
    <w:rsid w:val="003D4167"/>
    <w:rsid w:val="003D4964"/>
    <w:rsid w:val="003D5EB7"/>
    <w:rsid w:val="003D639D"/>
    <w:rsid w:val="003D680E"/>
    <w:rsid w:val="003D74D2"/>
    <w:rsid w:val="003E0339"/>
    <w:rsid w:val="003E1DBA"/>
    <w:rsid w:val="003E4648"/>
    <w:rsid w:val="003E6C29"/>
    <w:rsid w:val="003F0C84"/>
    <w:rsid w:val="003F128D"/>
    <w:rsid w:val="003F359C"/>
    <w:rsid w:val="003F4C09"/>
    <w:rsid w:val="003F4F70"/>
    <w:rsid w:val="00403149"/>
    <w:rsid w:val="004050B1"/>
    <w:rsid w:val="00405212"/>
    <w:rsid w:val="00405E7F"/>
    <w:rsid w:val="004062B7"/>
    <w:rsid w:val="00406EDD"/>
    <w:rsid w:val="00414028"/>
    <w:rsid w:val="00415BE6"/>
    <w:rsid w:val="004210D0"/>
    <w:rsid w:val="00421452"/>
    <w:rsid w:val="00423E7E"/>
    <w:rsid w:val="00424AF6"/>
    <w:rsid w:val="00424E7A"/>
    <w:rsid w:val="0042551C"/>
    <w:rsid w:val="00425F9E"/>
    <w:rsid w:val="0043036F"/>
    <w:rsid w:val="00430DC2"/>
    <w:rsid w:val="004315A8"/>
    <w:rsid w:val="00431E28"/>
    <w:rsid w:val="004330D7"/>
    <w:rsid w:val="00433DB4"/>
    <w:rsid w:val="00433DF5"/>
    <w:rsid w:val="00436EA3"/>
    <w:rsid w:val="00437FCE"/>
    <w:rsid w:val="0044015B"/>
    <w:rsid w:val="00440D60"/>
    <w:rsid w:val="004427A0"/>
    <w:rsid w:val="00443051"/>
    <w:rsid w:val="00443373"/>
    <w:rsid w:val="00443BC3"/>
    <w:rsid w:val="00444A11"/>
    <w:rsid w:val="00447AAC"/>
    <w:rsid w:val="00450113"/>
    <w:rsid w:val="004514CE"/>
    <w:rsid w:val="0045172D"/>
    <w:rsid w:val="0045180D"/>
    <w:rsid w:val="00452663"/>
    <w:rsid w:val="00452F5A"/>
    <w:rsid w:val="004531B0"/>
    <w:rsid w:val="00454744"/>
    <w:rsid w:val="00461750"/>
    <w:rsid w:val="0046195B"/>
    <w:rsid w:val="00461EE2"/>
    <w:rsid w:val="00462E6A"/>
    <w:rsid w:val="0046345A"/>
    <w:rsid w:val="00463BE7"/>
    <w:rsid w:val="00464103"/>
    <w:rsid w:val="004642C9"/>
    <w:rsid w:val="00466F06"/>
    <w:rsid w:val="004704C4"/>
    <w:rsid w:val="004731C6"/>
    <w:rsid w:val="00473A40"/>
    <w:rsid w:val="00476088"/>
    <w:rsid w:val="00484675"/>
    <w:rsid w:val="00486BE0"/>
    <w:rsid w:val="00487BB7"/>
    <w:rsid w:val="00487EA7"/>
    <w:rsid w:val="00494D14"/>
    <w:rsid w:val="0049606A"/>
    <w:rsid w:val="004A0F65"/>
    <w:rsid w:val="004A25DE"/>
    <w:rsid w:val="004A3C1B"/>
    <w:rsid w:val="004B27E5"/>
    <w:rsid w:val="004B66BC"/>
    <w:rsid w:val="004B690A"/>
    <w:rsid w:val="004B74D6"/>
    <w:rsid w:val="004B7722"/>
    <w:rsid w:val="004C2D10"/>
    <w:rsid w:val="004C405F"/>
    <w:rsid w:val="004C6216"/>
    <w:rsid w:val="004D0417"/>
    <w:rsid w:val="004D5AF8"/>
    <w:rsid w:val="004D713B"/>
    <w:rsid w:val="004E0984"/>
    <w:rsid w:val="004E7787"/>
    <w:rsid w:val="004F193A"/>
    <w:rsid w:val="004F4A85"/>
    <w:rsid w:val="004F5964"/>
    <w:rsid w:val="004F5A80"/>
    <w:rsid w:val="00501A83"/>
    <w:rsid w:val="00502533"/>
    <w:rsid w:val="005030D0"/>
    <w:rsid w:val="0050318B"/>
    <w:rsid w:val="005056A7"/>
    <w:rsid w:val="00506702"/>
    <w:rsid w:val="00506F64"/>
    <w:rsid w:val="005072B4"/>
    <w:rsid w:val="00514128"/>
    <w:rsid w:val="00516D3A"/>
    <w:rsid w:val="005177E0"/>
    <w:rsid w:val="00521BEC"/>
    <w:rsid w:val="0052649F"/>
    <w:rsid w:val="00526E67"/>
    <w:rsid w:val="00530FB7"/>
    <w:rsid w:val="00531AB8"/>
    <w:rsid w:val="005342BC"/>
    <w:rsid w:val="00535361"/>
    <w:rsid w:val="00537A4F"/>
    <w:rsid w:val="0054115A"/>
    <w:rsid w:val="005427CB"/>
    <w:rsid w:val="00543A0F"/>
    <w:rsid w:val="00545327"/>
    <w:rsid w:val="0054702F"/>
    <w:rsid w:val="00551A02"/>
    <w:rsid w:val="00552F9D"/>
    <w:rsid w:val="005534FA"/>
    <w:rsid w:val="0055443D"/>
    <w:rsid w:val="005613A8"/>
    <w:rsid w:val="00563E32"/>
    <w:rsid w:val="005668E9"/>
    <w:rsid w:val="00566DFA"/>
    <w:rsid w:val="00567107"/>
    <w:rsid w:val="00571BB6"/>
    <w:rsid w:val="0057351A"/>
    <w:rsid w:val="005766CA"/>
    <w:rsid w:val="00577FF5"/>
    <w:rsid w:val="00580E89"/>
    <w:rsid w:val="005816E7"/>
    <w:rsid w:val="00581792"/>
    <w:rsid w:val="005831E3"/>
    <w:rsid w:val="005838A2"/>
    <w:rsid w:val="00583EFC"/>
    <w:rsid w:val="00585389"/>
    <w:rsid w:val="00585B8D"/>
    <w:rsid w:val="00585E0F"/>
    <w:rsid w:val="00586BF8"/>
    <w:rsid w:val="00586FE8"/>
    <w:rsid w:val="005878DB"/>
    <w:rsid w:val="00590379"/>
    <w:rsid w:val="00590F62"/>
    <w:rsid w:val="005923BF"/>
    <w:rsid w:val="005A0447"/>
    <w:rsid w:val="005A04BE"/>
    <w:rsid w:val="005A0877"/>
    <w:rsid w:val="005A27B6"/>
    <w:rsid w:val="005A3CED"/>
    <w:rsid w:val="005A4400"/>
    <w:rsid w:val="005A5CBE"/>
    <w:rsid w:val="005A61AF"/>
    <w:rsid w:val="005A714F"/>
    <w:rsid w:val="005A7A04"/>
    <w:rsid w:val="005B386D"/>
    <w:rsid w:val="005B664F"/>
    <w:rsid w:val="005B66D6"/>
    <w:rsid w:val="005B7B0F"/>
    <w:rsid w:val="005C11D2"/>
    <w:rsid w:val="005C1763"/>
    <w:rsid w:val="005C1981"/>
    <w:rsid w:val="005C6CBD"/>
    <w:rsid w:val="005D37C6"/>
    <w:rsid w:val="005D3A03"/>
    <w:rsid w:val="005D50F9"/>
    <w:rsid w:val="005D541A"/>
    <w:rsid w:val="005D65B5"/>
    <w:rsid w:val="005E0818"/>
    <w:rsid w:val="005E1BC4"/>
    <w:rsid w:val="005E1DAD"/>
    <w:rsid w:val="005F0D95"/>
    <w:rsid w:val="005F13BE"/>
    <w:rsid w:val="005F24A6"/>
    <w:rsid w:val="005F256E"/>
    <w:rsid w:val="005F2AF1"/>
    <w:rsid w:val="005F2B9C"/>
    <w:rsid w:val="005F5AF1"/>
    <w:rsid w:val="00601818"/>
    <w:rsid w:val="00601904"/>
    <w:rsid w:val="0060232E"/>
    <w:rsid w:val="00603DD9"/>
    <w:rsid w:val="00603E3D"/>
    <w:rsid w:val="00604003"/>
    <w:rsid w:val="0060581E"/>
    <w:rsid w:val="006077F0"/>
    <w:rsid w:val="00610FBE"/>
    <w:rsid w:val="0061205A"/>
    <w:rsid w:val="006124AA"/>
    <w:rsid w:val="00615CEE"/>
    <w:rsid w:val="00616ED7"/>
    <w:rsid w:val="00617202"/>
    <w:rsid w:val="006218C8"/>
    <w:rsid w:val="00621E95"/>
    <w:rsid w:val="00624263"/>
    <w:rsid w:val="00624663"/>
    <w:rsid w:val="006258BA"/>
    <w:rsid w:val="00632BFB"/>
    <w:rsid w:val="00633033"/>
    <w:rsid w:val="00636E17"/>
    <w:rsid w:val="006406C4"/>
    <w:rsid w:val="006408E0"/>
    <w:rsid w:val="0064233A"/>
    <w:rsid w:val="00642D57"/>
    <w:rsid w:val="00642E98"/>
    <w:rsid w:val="006430D4"/>
    <w:rsid w:val="00643C0A"/>
    <w:rsid w:val="00644838"/>
    <w:rsid w:val="0064613D"/>
    <w:rsid w:val="006466AC"/>
    <w:rsid w:val="006511D9"/>
    <w:rsid w:val="006513AB"/>
    <w:rsid w:val="0065478E"/>
    <w:rsid w:val="00655547"/>
    <w:rsid w:val="006555F2"/>
    <w:rsid w:val="006568E5"/>
    <w:rsid w:val="006611C2"/>
    <w:rsid w:val="006613F6"/>
    <w:rsid w:val="00663997"/>
    <w:rsid w:val="00663C28"/>
    <w:rsid w:val="006662EE"/>
    <w:rsid w:val="0067124B"/>
    <w:rsid w:val="00672F6E"/>
    <w:rsid w:val="0067324A"/>
    <w:rsid w:val="006739F5"/>
    <w:rsid w:val="00673F5B"/>
    <w:rsid w:val="006801B5"/>
    <w:rsid w:val="006808CC"/>
    <w:rsid w:val="006810C8"/>
    <w:rsid w:val="0068240C"/>
    <w:rsid w:val="00683044"/>
    <w:rsid w:val="00687D1A"/>
    <w:rsid w:val="00691A2A"/>
    <w:rsid w:val="00693B19"/>
    <w:rsid w:val="00694DE5"/>
    <w:rsid w:val="0069513F"/>
    <w:rsid w:val="006952B9"/>
    <w:rsid w:val="00696925"/>
    <w:rsid w:val="006A0FB2"/>
    <w:rsid w:val="006A21B6"/>
    <w:rsid w:val="006A3F6C"/>
    <w:rsid w:val="006A4F49"/>
    <w:rsid w:val="006A501F"/>
    <w:rsid w:val="006B5586"/>
    <w:rsid w:val="006B5C29"/>
    <w:rsid w:val="006B6462"/>
    <w:rsid w:val="006C0CB3"/>
    <w:rsid w:val="006C1394"/>
    <w:rsid w:val="006C1841"/>
    <w:rsid w:val="006C249E"/>
    <w:rsid w:val="006C2DE8"/>
    <w:rsid w:val="006C59B2"/>
    <w:rsid w:val="006C7012"/>
    <w:rsid w:val="006C7D42"/>
    <w:rsid w:val="006D0E44"/>
    <w:rsid w:val="006D2D00"/>
    <w:rsid w:val="006D7CFD"/>
    <w:rsid w:val="006E14D1"/>
    <w:rsid w:val="006E1918"/>
    <w:rsid w:val="006E1BEC"/>
    <w:rsid w:val="006E5693"/>
    <w:rsid w:val="006E58C1"/>
    <w:rsid w:val="006F20D9"/>
    <w:rsid w:val="006F2C3D"/>
    <w:rsid w:val="006F33B8"/>
    <w:rsid w:val="006F598E"/>
    <w:rsid w:val="006F662A"/>
    <w:rsid w:val="006F6913"/>
    <w:rsid w:val="007021FB"/>
    <w:rsid w:val="00702BE1"/>
    <w:rsid w:val="00704045"/>
    <w:rsid w:val="007049A6"/>
    <w:rsid w:val="00705357"/>
    <w:rsid w:val="0071090D"/>
    <w:rsid w:val="0071297B"/>
    <w:rsid w:val="00712FE3"/>
    <w:rsid w:val="007130CB"/>
    <w:rsid w:val="00714672"/>
    <w:rsid w:val="00716E83"/>
    <w:rsid w:val="007177D1"/>
    <w:rsid w:val="00717F50"/>
    <w:rsid w:val="007249F5"/>
    <w:rsid w:val="00726429"/>
    <w:rsid w:val="00726F8F"/>
    <w:rsid w:val="00731507"/>
    <w:rsid w:val="00733A2D"/>
    <w:rsid w:val="0073724D"/>
    <w:rsid w:val="007419BA"/>
    <w:rsid w:val="00741B11"/>
    <w:rsid w:val="00742F8A"/>
    <w:rsid w:val="007436A7"/>
    <w:rsid w:val="00743B44"/>
    <w:rsid w:val="00744EE5"/>
    <w:rsid w:val="00747C4B"/>
    <w:rsid w:val="00750FAA"/>
    <w:rsid w:val="007510A1"/>
    <w:rsid w:val="00753567"/>
    <w:rsid w:val="00753E89"/>
    <w:rsid w:val="0076139C"/>
    <w:rsid w:val="00761946"/>
    <w:rsid w:val="00763EE7"/>
    <w:rsid w:val="00767749"/>
    <w:rsid w:val="00771CAC"/>
    <w:rsid w:val="007749C9"/>
    <w:rsid w:val="00775BAD"/>
    <w:rsid w:val="0077652B"/>
    <w:rsid w:val="0077679A"/>
    <w:rsid w:val="00781CEF"/>
    <w:rsid w:val="00781F82"/>
    <w:rsid w:val="00783A34"/>
    <w:rsid w:val="00783E12"/>
    <w:rsid w:val="00792446"/>
    <w:rsid w:val="00792831"/>
    <w:rsid w:val="0079321E"/>
    <w:rsid w:val="00794258"/>
    <w:rsid w:val="007A2252"/>
    <w:rsid w:val="007A3B02"/>
    <w:rsid w:val="007A3B4B"/>
    <w:rsid w:val="007A5324"/>
    <w:rsid w:val="007A71D7"/>
    <w:rsid w:val="007A7691"/>
    <w:rsid w:val="007A7BF2"/>
    <w:rsid w:val="007B2462"/>
    <w:rsid w:val="007B55F9"/>
    <w:rsid w:val="007C0C0B"/>
    <w:rsid w:val="007C447B"/>
    <w:rsid w:val="007C62D7"/>
    <w:rsid w:val="007C69F5"/>
    <w:rsid w:val="007C6EC0"/>
    <w:rsid w:val="007C7223"/>
    <w:rsid w:val="007D0191"/>
    <w:rsid w:val="007D23BA"/>
    <w:rsid w:val="007D24F5"/>
    <w:rsid w:val="007D2B7A"/>
    <w:rsid w:val="007D3171"/>
    <w:rsid w:val="007D4752"/>
    <w:rsid w:val="007D5C36"/>
    <w:rsid w:val="007E1844"/>
    <w:rsid w:val="007E417E"/>
    <w:rsid w:val="007E5CBE"/>
    <w:rsid w:val="007F25E6"/>
    <w:rsid w:val="007F28B9"/>
    <w:rsid w:val="007F368D"/>
    <w:rsid w:val="007F52DD"/>
    <w:rsid w:val="007F67DD"/>
    <w:rsid w:val="007F7AE5"/>
    <w:rsid w:val="008002C0"/>
    <w:rsid w:val="008023F5"/>
    <w:rsid w:val="008035C2"/>
    <w:rsid w:val="0080494C"/>
    <w:rsid w:val="00805706"/>
    <w:rsid w:val="00813E98"/>
    <w:rsid w:val="00814EB3"/>
    <w:rsid w:val="008211F9"/>
    <w:rsid w:val="0082481B"/>
    <w:rsid w:val="008248B2"/>
    <w:rsid w:val="00831525"/>
    <w:rsid w:val="008345AE"/>
    <w:rsid w:val="008346D8"/>
    <w:rsid w:val="00834855"/>
    <w:rsid w:val="00840A31"/>
    <w:rsid w:val="00845042"/>
    <w:rsid w:val="0084504A"/>
    <w:rsid w:val="00854CCA"/>
    <w:rsid w:val="00855F01"/>
    <w:rsid w:val="00860588"/>
    <w:rsid w:val="00863D2D"/>
    <w:rsid w:val="00864CED"/>
    <w:rsid w:val="008653F0"/>
    <w:rsid w:val="008657A1"/>
    <w:rsid w:val="00872BBD"/>
    <w:rsid w:val="00874E98"/>
    <w:rsid w:val="00875BC7"/>
    <w:rsid w:val="008765F5"/>
    <w:rsid w:val="00880A69"/>
    <w:rsid w:val="008848F1"/>
    <w:rsid w:val="00884F9E"/>
    <w:rsid w:val="00886D0C"/>
    <w:rsid w:val="00886E23"/>
    <w:rsid w:val="00891B09"/>
    <w:rsid w:val="00894400"/>
    <w:rsid w:val="008955F1"/>
    <w:rsid w:val="008963ED"/>
    <w:rsid w:val="00897C06"/>
    <w:rsid w:val="008A0043"/>
    <w:rsid w:val="008A526F"/>
    <w:rsid w:val="008A5D0C"/>
    <w:rsid w:val="008A6443"/>
    <w:rsid w:val="008B00C3"/>
    <w:rsid w:val="008B2EC0"/>
    <w:rsid w:val="008B4823"/>
    <w:rsid w:val="008B5D8A"/>
    <w:rsid w:val="008B7A06"/>
    <w:rsid w:val="008B7B96"/>
    <w:rsid w:val="008C5323"/>
    <w:rsid w:val="008C543E"/>
    <w:rsid w:val="008C5A95"/>
    <w:rsid w:val="008C7E45"/>
    <w:rsid w:val="008D025C"/>
    <w:rsid w:val="008D1425"/>
    <w:rsid w:val="008D17A1"/>
    <w:rsid w:val="008D17F8"/>
    <w:rsid w:val="008D594F"/>
    <w:rsid w:val="008D6BA5"/>
    <w:rsid w:val="008E519B"/>
    <w:rsid w:val="008E6D72"/>
    <w:rsid w:val="008E7CC2"/>
    <w:rsid w:val="008F2D5D"/>
    <w:rsid w:val="008F43A5"/>
    <w:rsid w:val="008F4DBE"/>
    <w:rsid w:val="008F4E9E"/>
    <w:rsid w:val="008F7958"/>
    <w:rsid w:val="008F7D11"/>
    <w:rsid w:val="00900434"/>
    <w:rsid w:val="00900B9B"/>
    <w:rsid w:val="0090117B"/>
    <w:rsid w:val="00901519"/>
    <w:rsid w:val="0090332A"/>
    <w:rsid w:val="00903F1A"/>
    <w:rsid w:val="0090648F"/>
    <w:rsid w:val="00907441"/>
    <w:rsid w:val="0091006C"/>
    <w:rsid w:val="00910546"/>
    <w:rsid w:val="009106BB"/>
    <w:rsid w:val="009120D1"/>
    <w:rsid w:val="00920B24"/>
    <w:rsid w:val="00920B8F"/>
    <w:rsid w:val="0092195C"/>
    <w:rsid w:val="0092292D"/>
    <w:rsid w:val="00924602"/>
    <w:rsid w:val="00926685"/>
    <w:rsid w:val="00930D34"/>
    <w:rsid w:val="00932425"/>
    <w:rsid w:val="00934904"/>
    <w:rsid w:val="009352BE"/>
    <w:rsid w:val="0093543A"/>
    <w:rsid w:val="00937533"/>
    <w:rsid w:val="00940290"/>
    <w:rsid w:val="0094069E"/>
    <w:rsid w:val="00940BB7"/>
    <w:rsid w:val="00943C17"/>
    <w:rsid w:val="00944D12"/>
    <w:rsid w:val="009472A3"/>
    <w:rsid w:val="00947AAA"/>
    <w:rsid w:val="009522AA"/>
    <w:rsid w:val="0095569A"/>
    <w:rsid w:val="00956720"/>
    <w:rsid w:val="009578CB"/>
    <w:rsid w:val="00962FA1"/>
    <w:rsid w:val="00963795"/>
    <w:rsid w:val="009643E5"/>
    <w:rsid w:val="00966841"/>
    <w:rsid w:val="00967D87"/>
    <w:rsid w:val="00973CE9"/>
    <w:rsid w:val="009741DF"/>
    <w:rsid w:val="00975120"/>
    <w:rsid w:val="00980376"/>
    <w:rsid w:val="00982219"/>
    <w:rsid w:val="00983A9B"/>
    <w:rsid w:val="00984BA7"/>
    <w:rsid w:val="0099091C"/>
    <w:rsid w:val="009918BA"/>
    <w:rsid w:val="00991A36"/>
    <w:rsid w:val="009A0463"/>
    <w:rsid w:val="009A26F8"/>
    <w:rsid w:val="009A2DB4"/>
    <w:rsid w:val="009A314A"/>
    <w:rsid w:val="009A6A3B"/>
    <w:rsid w:val="009A7D0F"/>
    <w:rsid w:val="009A7E5F"/>
    <w:rsid w:val="009B16F9"/>
    <w:rsid w:val="009B3C29"/>
    <w:rsid w:val="009B5D44"/>
    <w:rsid w:val="009B707E"/>
    <w:rsid w:val="009C05E6"/>
    <w:rsid w:val="009D0DA4"/>
    <w:rsid w:val="009D0FA3"/>
    <w:rsid w:val="009D16B6"/>
    <w:rsid w:val="009D279A"/>
    <w:rsid w:val="009D2EA5"/>
    <w:rsid w:val="009D359F"/>
    <w:rsid w:val="009D4586"/>
    <w:rsid w:val="009D5721"/>
    <w:rsid w:val="009D7E27"/>
    <w:rsid w:val="009E1CF4"/>
    <w:rsid w:val="009E25F5"/>
    <w:rsid w:val="009E3507"/>
    <w:rsid w:val="009E6E91"/>
    <w:rsid w:val="009F35FF"/>
    <w:rsid w:val="009F4D54"/>
    <w:rsid w:val="009F645B"/>
    <w:rsid w:val="009F7D84"/>
    <w:rsid w:val="00A00961"/>
    <w:rsid w:val="00A00B33"/>
    <w:rsid w:val="00A065A6"/>
    <w:rsid w:val="00A077C6"/>
    <w:rsid w:val="00A1079B"/>
    <w:rsid w:val="00A11DD7"/>
    <w:rsid w:val="00A151D7"/>
    <w:rsid w:val="00A15268"/>
    <w:rsid w:val="00A165CC"/>
    <w:rsid w:val="00A165FE"/>
    <w:rsid w:val="00A17FDD"/>
    <w:rsid w:val="00A20D6F"/>
    <w:rsid w:val="00A219DD"/>
    <w:rsid w:val="00A225C5"/>
    <w:rsid w:val="00A22771"/>
    <w:rsid w:val="00A22FD4"/>
    <w:rsid w:val="00A32DD2"/>
    <w:rsid w:val="00A33038"/>
    <w:rsid w:val="00A343CC"/>
    <w:rsid w:val="00A35B36"/>
    <w:rsid w:val="00A40D87"/>
    <w:rsid w:val="00A410D6"/>
    <w:rsid w:val="00A41A7E"/>
    <w:rsid w:val="00A437B7"/>
    <w:rsid w:val="00A4508A"/>
    <w:rsid w:val="00A45A89"/>
    <w:rsid w:val="00A504FB"/>
    <w:rsid w:val="00A61BF4"/>
    <w:rsid w:val="00A638AA"/>
    <w:rsid w:val="00A7239C"/>
    <w:rsid w:val="00A7259C"/>
    <w:rsid w:val="00A72EE6"/>
    <w:rsid w:val="00A73A70"/>
    <w:rsid w:val="00A74B91"/>
    <w:rsid w:val="00A75F26"/>
    <w:rsid w:val="00A77DA9"/>
    <w:rsid w:val="00A8040E"/>
    <w:rsid w:val="00A81C3F"/>
    <w:rsid w:val="00A829D4"/>
    <w:rsid w:val="00A84E6C"/>
    <w:rsid w:val="00A8503C"/>
    <w:rsid w:val="00A864B0"/>
    <w:rsid w:val="00A86617"/>
    <w:rsid w:val="00A86BA6"/>
    <w:rsid w:val="00A87CEA"/>
    <w:rsid w:val="00A87D21"/>
    <w:rsid w:val="00A9093F"/>
    <w:rsid w:val="00A94C4F"/>
    <w:rsid w:val="00A953A4"/>
    <w:rsid w:val="00A969FF"/>
    <w:rsid w:val="00AA0145"/>
    <w:rsid w:val="00AA0251"/>
    <w:rsid w:val="00AA0F37"/>
    <w:rsid w:val="00AA1476"/>
    <w:rsid w:val="00AA1D3C"/>
    <w:rsid w:val="00AA46D0"/>
    <w:rsid w:val="00AA4DF2"/>
    <w:rsid w:val="00AA57BA"/>
    <w:rsid w:val="00AA6D77"/>
    <w:rsid w:val="00AA7810"/>
    <w:rsid w:val="00AB3A8F"/>
    <w:rsid w:val="00AC5C63"/>
    <w:rsid w:val="00AC7E96"/>
    <w:rsid w:val="00AD0713"/>
    <w:rsid w:val="00AD092C"/>
    <w:rsid w:val="00AD2157"/>
    <w:rsid w:val="00AD2734"/>
    <w:rsid w:val="00AD3933"/>
    <w:rsid w:val="00AD41C1"/>
    <w:rsid w:val="00AD7A9D"/>
    <w:rsid w:val="00AE1DA5"/>
    <w:rsid w:val="00AE4BF4"/>
    <w:rsid w:val="00AE74F5"/>
    <w:rsid w:val="00AF3FDF"/>
    <w:rsid w:val="00AF40DC"/>
    <w:rsid w:val="00AF464C"/>
    <w:rsid w:val="00AF48DA"/>
    <w:rsid w:val="00AF5C91"/>
    <w:rsid w:val="00AF6F87"/>
    <w:rsid w:val="00AF7103"/>
    <w:rsid w:val="00AF7189"/>
    <w:rsid w:val="00AF71A9"/>
    <w:rsid w:val="00AF7ABB"/>
    <w:rsid w:val="00B000E8"/>
    <w:rsid w:val="00B005CD"/>
    <w:rsid w:val="00B026F8"/>
    <w:rsid w:val="00B03689"/>
    <w:rsid w:val="00B041E7"/>
    <w:rsid w:val="00B0495C"/>
    <w:rsid w:val="00B05AF9"/>
    <w:rsid w:val="00B069C2"/>
    <w:rsid w:val="00B0716A"/>
    <w:rsid w:val="00B07FF6"/>
    <w:rsid w:val="00B10D0F"/>
    <w:rsid w:val="00B10FD1"/>
    <w:rsid w:val="00B13E34"/>
    <w:rsid w:val="00B1789B"/>
    <w:rsid w:val="00B17E01"/>
    <w:rsid w:val="00B20A32"/>
    <w:rsid w:val="00B21649"/>
    <w:rsid w:val="00B22E5A"/>
    <w:rsid w:val="00B23B96"/>
    <w:rsid w:val="00B24D43"/>
    <w:rsid w:val="00B27B07"/>
    <w:rsid w:val="00B311EC"/>
    <w:rsid w:val="00B3167A"/>
    <w:rsid w:val="00B32997"/>
    <w:rsid w:val="00B3421A"/>
    <w:rsid w:val="00B34CCA"/>
    <w:rsid w:val="00B36ABF"/>
    <w:rsid w:val="00B36E14"/>
    <w:rsid w:val="00B4293B"/>
    <w:rsid w:val="00B457E3"/>
    <w:rsid w:val="00B516B5"/>
    <w:rsid w:val="00B52355"/>
    <w:rsid w:val="00B52E19"/>
    <w:rsid w:val="00B55A2D"/>
    <w:rsid w:val="00B570C7"/>
    <w:rsid w:val="00B57EE9"/>
    <w:rsid w:val="00B61EB9"/>
    <w:rsid w:val="00B61F93"/>
    <w:rsid w:val="00B64D3E"/>
    <w:rsid w:val="00B64FE4"/>
    <w:rsid w:val="00B652FB"/>
    <w:rsid w:val="00B65D18"/>
    <w:rsid w:val="00B73DC1"/>
    <w:rsid w:val="00B74685"/>
    <w:rsid w:val="00B74D8C"/>
    <w:rsid w:val="00B76803"/>
    <w:rsid w:val="00B76A4E"/>
    <w:rsid w:val="00B823AA"/>
    <w:rsid w:val="00B82933"/>
    <w:rsid w:val="00B855EF"/>
    <w:rsid w:val="00B85CD7"/>
    <w:rsid w:val="00B90148"/>
    <w:rsid w:val="00B90ABF"/>
    <w:rsid w:val="00B91D7C"/>
    <w:rsid w:val="00B967A1"/>
    <w:rsid w:val="00B9732A"/>
    <w:rsid w:val="00BA1C57"/>
    <w:rsid w:val="00BA27C5"/>
    <w:rsid w:val="00BA2D60"/>
    <w:rsid w:val="00BA32B2"/>
    <w:rsid w:val="00BA38AB"/>
    <w:rsid w:val="00BA45DB"/>
    <w:rsid w:val="00BB6818"/>
    <w:rsid w:val="00BC0838"/>
    <w:rsid w:val="00BC18DE"/>
    <w:rsid w:val="00BC4D0F"/>
    <w:rsid w:val="00BC5CF6"/>
    <w:rsid w:val="00BC699A"/>
    <w:rsid w:val="00BD0A9F"/>
    <w:rsid w:val="00BD0F79"/>
    <w:rsid w:val="00BD1C4B"/>
    <w:rsid w:val="00BD1D15"/>
    <w:rsid w:val="00BD1EF1"/>
    <w:rsid w:val="00BD22D6"/>
    <w:rsid w:val="00BD4576"/>
    <w:rsid w:val="00BD4ADF"/>
    <w:rsid w:val="00BD57AE"/>
    <w:rsid w:val="00BD7E9C"/>
    <w:rsid w:val="00BE55DF"/>
    <w:rsid w:val="00BF16DF"/>
    <w:rsid w:val="00BF20A0"/>
    <w:rsid w:val="00BF3AB8"/>
    <w:rsid w:val="00BF4184"/>
    <w:rsid w:val="00BF54BA"/>
    <w:rsid w:val="00BF776C"/>
    <w:rsid w:val="00C01B9E"/>
    <w:rsid w:val="00C01C4A"/>
    <w:rsid w:val="00C03408"/>
    <w:rsid w:val="00C0601E"/>
    <w:rsid w:val="00C06461"/>
    <w:rsid w:val="00C106B4"/>
    <w:rsid w:val="00C16754"/>
    <w:rsid w:val="00C20C92"/>
    <w:rsid w:val="00C22102"/>
    <w:rsid w:val="00C25630"/>
    <w:rsid w:val="00C25BE7"/>
    <w:rsid w:val="00C30375"/>
    <w:rsid w:val="00C31350"/>
    <w:rsid w:val="00C3137A"/>
    <w:rsid w:val="00C31D30"/>
    <w:rsid w:val="00C33432"/>
    <w:rsid w:val="00C33DB7"/>
    <w:rsid w:val="00C33FBA"/>
    <w:rsid w:val="00C40C1D"/>
    <w:rsid w:val="00C42ABB"/>
    <w:rsid w:val="00C447C6"/>
    <w:rsid w:val="00C454BE"/>
    <w:rsid w:val="00C51533"/>
    <w:rsid w:val="00C53DE8"/>
    <w:rsid w:val="00C55794"/>
    <w:rsid w:val="00C55B82"/>
    <w:rsid w:val="00C55E06"/>
    <w:rsid w:val="00C57205"/>
    <w:rsid w:val="00C6156B"/>
    <w:rsid w:val="00C629E5"/>
    <w:rsid w:val="00C63469"/>
    <w:rsid w:val="00C6715C"/>
    <w:rsid w:val="00C67D5F"/>
    <w:rsid w:val="00C70AE6"/>
    <w:rsid w:val="00C71966"/>
    <w:rsid w:val="00C71CCE"/>
    <w:rsid w:val="00C72D7C"/>
    <w:rsid w:val="00C8056C"/>
    <w:rsid w:val="00C8097E"/>
    <w:rsid w:val="00C80BE1"/>
    <w:rsid w:val="00C82502"/>
    <w:rsid w:val="00C8765C"/>
    <w:rsid w:val="00C87763"/>
    <w:rsid w:val="00C917C7"/>
    <w:rsid w:val="00C93FC6"/>
    <w:rsid w:val="00C95829"/>
    <w:rsid w:val="00CA116D"/>
    <w:rsid w:val="00CA1256"/>
    <w:rsid w:val="00CA1DE4"/>
    <w:rsid w:val="00CA2813"/>
    <w:rsid w:val="00CA3ACC"/>
    <w:rsid w:val="00CA403D"/>
    <w:rsid w:val="00CA5C35"/>
    <w:rsid w:val="00CA5E4E"/>
    <w:rsid w:val="00CA6C2C"/>
    <w:rsid w:val="00CA72B0"/>
    <w:rsid w:val="00CA7CFE"/>
    <w:rsid w:val="00CB0871"/>
    <w:rsid w:val="00CB4D09"/>
    <w:rsid w:val="00CB5523"/>
    <w:rsid w:val="00CB755C"/>
    <w:rsid w:val="00CC08F1"/>
    <w:rsid w:val="00CC1747"/>
    <w:rsid w:val="00CC1A04"/>
    <w:rsid w:val="00CC28CC"/>
    <w:rsid w:val="00CC2C3E"/>
    <w:rsid w:val="00CC2FF7"/>
    <w:rsid w:val="00CC3C26"/>
    <w:rsid w:val="00CC3D18"/>
    <w:rsid w:val="00CC4666"/>
    <w:rsid w:val="00CC605B"/>
    <w:rsid w:val="00CD2768"/>
    <w:rsid w:val="00CD6E39"/>
    <w:rsid w:val="00CE2992"/>
    <w:rsid w:val="00CE4613"/>
    <w:rsid w:val="00CE6A05"/>
    <w:rsid w:val="00CF2351"/>
    <w:rsid w:val="00CF3420"/>
    <w:rsid w:val="00CF6E91"/>
    <w:rsid w:val="00CF7C22"/>
    <w:rsid w:val="00D01ADB"/>
    <w:rsid w:val="00D025E8"/>
    <w:rsid w:val="00D03E43"/>
    <w:rsid w:val="00D050FD"/>
    <w:rsid w:val="00D0569B"/>
    <w:rsid w:val="00D0664C"/>
    <w:rsid w:val="00D066EC"/>
    <w:rsid w:val="00D13EFF"/>
    <w:rsid w:val="00D154A2"/>
    <w:rsid w:val="00D16E2D"/>
    <w:rsid w:val="00D20A52"/>
    <w:rsid w:val="00D21D4C"/>
    <w:rsid w:val="00D2460F"/>
    <w:rsid w:val="00D30328"/>
    <w:rsid w:val="00D313D3"/>
    <w:rsid w:val="00D31A1A"/>
    <w:rsid w:val="00D340EE"/>
    <w:rsid w:val="00D35AF4"/>
    <w:rsid w:val="00D35D7B"/>
    <w:rsid w:val="00D361E8"/>
    <w:rsid w:val="00D37D4B"/>
    <w:rsid w:val="00D40A3D"/>
    <w:rsid w:val="00D42F04"/>
    <w:rsid w:val="00D4322E"/>
    <w:rsid w:val="00D43487"/>
    <w:rsid w:val="00D43D0F"/>
    <w:rsid w:val="00D440FD"/>
    <w:rsid w:val="00D469A8"/>
    <w:rsid w:val="00D46A35"/>
    <w:rsid w:val="00D46F0D"/>
    <w:rsid w:val="00D471FE"/>
    <w:rsid w:val="00D50A5A"/>
    <w:rsid w:val="00D52578"/>
    <w:rsid w:val="00D606AE"/>
    <w:rsid w:val="00D609DC"/>
    <w:rsid w:val="00D614DE"/>
    <w:rsid w:val="00D62BEA"/>
    <w:rsid w:val="00D6460D"/>
    <w:rsid w:val="00D654A5"/>
    <w:rsid w:val="00D65FEC"/>
    <w:rsid w:val="00D7032C"/>
    <w:rsid w:val="00D728A1"/>
    <w:rsid w:val="00D73B42"/>
    <w:rsid w:val="00D74DB7"/>
    <w:rsid w:val="00D75B6B"/>
    <w:rsid w:val="00D75BCB"/>
    <w:rsid w:val="00D77AA3"/>
    <w:rsid w:val="00D77EF1"/>
    <w:rsid w:val="00D81006"/>
    <w:rsid w:val="00D81E90"/>
    <w:rsid w:val="00D8431E"/>
    <w:rsid w:val="00D843AB"/>
    <w:rsid w:val="00D8451F"/>
    <w:rsid w:val="00D85B68"/>
    <w:rsid w:val="00D85CE3"/>
    <w:rsid w:val="00D9050D"/>
    <w:rsid w:val="00D913FB"/>
    <w:rsid w:val="00D94C89"/>
    <w:rsid w:val="00D95C42"/>
    <w:rsid w:val="00D96332"/>
    <w:rsid w:val="00D977A9"/>
    <w:rsid w:val="00DA2175"/>
    <w:rsid w:val="00DA22FA"/>
    <w:rsid w:val="00DA2A9D"/>
    <w:rsid w:val="00DA360F"/>
    <w:rsid w:val="00DA4A8A"/>
    <w:rsid w:val="00DA53A4"/>
    <w:rsid w:val="00DA6972"/>
    <w:rsid w:val="00DA7C7A"/>
    <w:rsid w:val="00DB2625"/>
    <w:rsid w:val="00DB60DC"/>
    <w:rsid w:val="00DC065D"/>
    <w:rsid w:val="00DC0E01"/>
    <w:rsid w:val="00DC2776"/>
    <w:rsid w:val="00DC2869"/>
    <w:rsid w:val="00DC3DA8"/>
    <w:rsid w:val="00DC6510"/>
    <w:rsid w:val="00DC7FFB"/>
    <w:rsid w:val="00DD0BB1"/>
    <w:rsid w:val="00DD1B0D"/>
    <w:rsid w:val="00DD2163"/>
    <w:rsid w:val="00DD28F7"/>
    <w:rsid w:val="00DD4C6E"/>
    <w:rsid w:val="00DD5346"/>
    <w:rsid w:val="00DD63F6"/>
    <w:rsid w:val="00DD6660"/>
    <w:rsid w:val="00DD6678"/>
    <w:rsid w:val="00DD68D5"/>
    <w:rsid w:val="00DD7685"/>
    <w:rsid w:val="00DD7F32"/>
    <w:rsid w:val="00DE0B61"/>
    <w:rsid w:val="00DE1677"/>
    <w:rsid w:val="00DE1A4D"/>
    <w:rsid w:val="00DE3A73"/>
    <w:rsid w:val="00DE41C7"/>
    <w:rsid w:val="00DE5465"/>
    <w:rsid w:val="00DE6956"/>
    <w:rsid w:val="00DF17DB"/>
    <w:rsid w:val="00DF635A"/>
    <w:rsid w:val="00DF793D"/>
    <w:rsid w:val="00E00E24"/>
    <w:rsid w:val="00E00F15"/>
    <w:rsid w:val="00E038DB"/>
    <w:rsid w:val="00E03975"/>
    <w:rsid w:val="00E0418F"/>
    <w:rsid w:val="00E0467E"/>
    <w:rsid w:val="00E141EE"/>
    <w:rsid w:val="00E148B4"/>
    <w:rsid w:val="00E208DE"/>
    <w:rsid w:val="00E20D77"/>
    <w:rsid w:val="00E210AA"/>
    <w:rsid w:val="00E237A9"/>
    <w:rsid w:val="00E263CA"/>
    <w:rsid w:val="00E264B3"/>
    <w:rsid w:val="00E3001D"/>
    <w:rsid w:val="00E3002C"/>
    <w:rsid w:val="00E3005D"/>
    <w:rsid w:val="00E31D5B"/>
    <w:rsid w:val="00E32334"/>
    <w:rsid w:val="00E35448"/>
    <w:rsid w:val="00E35F05"/>
    <w:rsid w:val="00E36AE8"/>
    <w:rsid w:val="00E378B1"/>
    <w:rsid w:val="00E43C33"/>
    <w:rsid w:val="00E45514"/>
    <w:rsid w:val="00E455CF"/>
    <w:rsid w:val="00E45F9B"/>
    <w:rsid w:val="00E46B6F"/>
    <w:rsid w:val="00E501D4"/>
    <w:rsid w:val="00E57B58"/>
    <w:rsid w:val="00E57DEE"/>
    <w:rsid w:val="00E6004D"/>
    <w:rsid w:val="00E62AEE"/>
    <w:rsid w:val="00E646E8"/>
    <w:rsid w:val="00E64E81"/>
    <w:rsid w:val="00E6596B"/>
    <w:rsid w:val="00E65D1D"/>
    <w:rsid w:val="00E65F42"/>
    <w:rsid w:val="00E67318"/>
    <w:rsid w:val="00E67357"/>
    <w:rsid w:val="00E67EA7"/>
    <w:rsid w:val="00E70DA7"/>
    <w:rsid w:val="00E72D7D"/>
    <w:rsid w:val="00E734C9"/>
    <w:rsid w:val="00E81978"/>
    <w:rsid w:val="00E823A3"/>
    <w:rsid w:val="00E830AB"/>
    <w:rsid w:val="00E8699A"/>
    <w:rsid w:val="00E87641"/>
    <w:rsid w:val="00E904B6"/>
    <w:rsid w:val="00EA2DB3"/>
    <w:rsid w:val="00EB0DC0"/>
    <w:rsid w:val="00EB283A"/>
    <w:rsid w:val="00EB585A"/>
    <w:rsid w:val="00EB595B"/>
    <w:rsid w:val="00EB6D16"/>
    <w:rsid w:val="00EB7FA6"/>
    <w:rsid w:val="00EC069F"/>
    <w:rsid w:val="00EC0ECC"/>
    <w:rsid w:val="00EC1435"/>
    <w:rsid w:val="00EC39F8"/>
    <w:rsid w:val="00EC6A63"/>
    <w:rsid w:val="00EC7FE4"/>
    <w:rsid w:val="00ED22A0"/>
    <w:rsid w:val="00ED2D95"/>
    <w:rsid w:val="00ED34B4"/>
    <w:rsid w:val="00ED6DDC"/>
    <w:rsid w:val="00EE049E"/>
    <w:rsid w:val="00EE4C6C"/>
    <w:rsid w:val="00EE64C6"/>
    <w:rsid w:val="00EF0A1E"/>
    <w:rsid w:val="00EF2A0C"/>
    <w:rsid w:val="00EF5C21"/>
    <w:rsid w:val="00F022A4"/>
    <w:rsid w:val="00F06A46"/>
    <w:rsid w:val="00F07038"/>
    <w:rsid w:val="00F10D43"/>
    <w:rsid w:val="00F12030"/>
    <w:rsid w:val="00F125CE"/>
    <w:rsid w:val="00F12719"/>
    <w:rsid w:val="00F23C83"/>
    <w:rsid w:val="00F2409E"/>
    <w:rsid w:val="00F25191"/>
    <w:rsid w:val="00F259DB"/>
    <w:rsid w:val="00F27A69"/>
    <w:rsid w:val="00F3242F"/>
    <w:rsid w:val="00F33298"/>
    <w:rsid w:val="00F33DB7"/>
    <w:rsid w:val="00F34069"/>
    <w:rsid w:val="00F36DE8"/>
    <w:rsid w:val="00F372A1"/>
    <w:rsid w:val="00F37681"/>
    <w:rsid w:val="00F379B7"/>
    <w:rsid w:val="00F41DDC"/>
    <w:rsid w:val="00F42773"/>
    <w:rsid w:val="00F42889"/>
    <w:rsid w:val="00F42D42"/>
    <w:rsid w:val="00F43013"/>
    <w:rsid w:val="00F44359"/>
    <w:rsid w:val="00F446E0"/>
    <w:rsid w:val="00F4580B"/>
    <w:rsid w:val="00F462E1"/>
    <w:rsid w:val="00F46348"/>
    <w:rsid w:val="00F50C8A"/>
    <w:rsid w:val="00F50CC1"/>
    <w:rsid w:val="00F522B3"/>
    <w:rsid w:val="00F525FA"/>
    <w:rsid w:val="00F532F4"/>
    <w:rsid w:val="00F574D3"/>
    <w:rsid w:val="00F60819"/>
    <w:rsid w:val="00F6118C"/>
    <w:rsid w:val="00F621C4"/>
    <w:rsid w:val="00F64C67"/>
    <w:rsid w:val="00F67F23"/>
    <w:rsid w:val="00F71BCB"/>
    <w:rsid w:val="00F71EB8"/>
    <w:rsid w:val="00F72838"/>
    <w:rsid w:val="00F73705"/>
    <w:rsid w:val="00F73D5D"/>
    <w:rsid w:val="00F77540"/>
    <w:rsid w:val="00F8056F"/>
    <w:rsid w:val="00F85A6F"/>
    <w:rsid w:val="00F8611F"/>
    <w:rsid w:val="00F878BF"/>
    <w:rsid w:val="00F91C0A"/>
    <w:rsid w:val="00F9341A"/>
    <w:rsid w:val="00F936CF"/>
    <w:rsid w:val="00F950B1"/>
    <w:rsid w:val="00F95281"/>
    <w:rsid w:val="00F97E19"/>
    <w:rsid w:val="00FA4842"/>
    <w:rsid w:val="00FA7BFB"/>
    <w:rsid w:val="00FA7EA2"/>
    <w:rsid w:val="00FB286F"/>
    <w:rsid w:val="00FB3D0C"/>
    <w:rsid w:val="00FB4FF3"/>
    <w:rsid w:val="00FB5F74"/>
    <w:rsid w:val="00FB5F7C"/>
    <w:rsid w:val="00FC0965"/>
    <w:rsid w:val="00FC2060"/>
    <w:rsid w:val="00FC276E"/>
    <w:rsid w:val="00FC3ACC"/>
    <w:rsid w:val="00FC54B3"/>
    <w:rsid w:val="00FC66D0"/>
    <w:rsid w:val="00FC6896"/>
    <w:rsid w:val="00FC6D26"/>
    <w:rsid w:val="00FC6D4E"/>
    <w:rsid w:val="00FC7E4A"/>
    <w:rsid w:val="00FD06C2"/>
    <w:rsid w:val="00FD248A"/>
    <w:rsid w:val="00FD2B6F"/>
    <w:rsid w:val="00FD4876"/>
    <w:rsid w:val="00FD4D87"/>
    <w:rsid w:val="00FD60F6"/>
    <w:rsid w:val="00FD69E9"/>
    <w:rsid w:val="00FE2477"/>
    <w:rsid w:val="00FE38FA"/>
    <w:rsid w:val="00FF2002"/>
    <w:rsid w:val="00FF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82883"/>
  <w15:chartTrackingRefBased/>
  <w15:docId w15:val="{582B71F0-D4F0-4F7E-BF4E-0BDCC46A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F13BE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link w:val="NoSpacingChar"/>
    <w:uiPriority w:val="3"/>
    <w:qFormat/>
    <w:rsid w:val="005F13BE"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customStyle="1" w:styleId="EndNoteBibliographyTitle">
    <w:name w:val="EndNote Bibliography Title"/>
    <w:basedOn w:val="Normal"/>
    <w:link w:val="EndNoteBibliographyTitleChar"/>
    <w:rsid w:val="00BC699A"/>
    <w:pPr>
      <w:jc w:val="center"/>
    </w:pPr>
    <w:rPr>
      <w:rFonts w:ascii="Times New Roman" w:hAnsi="Times New Roman" w:cs="Times New Roman"/>
      <w:noProof/>
    </w:rPr>
  </w:style>
  <w:style w:type="character" w:customStyle="1" w:styleId="NoSpacingChar">
    <w:name w:val="No Spacing Char"/>
    <w:aliases w:val="No Indent Char"/>
    <w:basedOn w:val="DefaultParagraphFont"/>
    <w:link w:val="NoSpacing"/>
    <w:uiPriority w:val="3"/>
    <w:rsid w:val="005F13BE"/>
  </w:style>
  <w:style w:type="character" w:customStyle="1" w:styleId="EndNoteBibliographyTitleChar">
    <w:name w:val="EndNote Bibliography Title Char"/>
    <w:basedOn w:val="NoSpacingChar"/>
    <w:link w:val="EndNoteBibliographyTitle"/>
    <w:rsid w:val="00BC699A"/>
    <w:rPr>
      <w:rFonts w:ascii="Times New Roman" w:hAnsi="Times New Roman" w:cs="Times New Roman"/>
      <w:noProof/>
      <w:kern w:val="24"/>
    </w:rPr>
  </w:style>
  <w:style w:type="paragraph" w:customStyle="1" w:styleId="EndNoteBibliography">
    <w:name w:val="EndNote Bibliography"/>
    <w:basedOn w:val="Normal"/>
    <w:link w:val="EndNoteBibliographyChar"/>
    <w:rsid w:val="00BC699A"/>
    <w:pPr>
      <w:spacing w:line="240" w:lineRule="auto"/>
      <w:jc w:val="center"/>
    </w:pPr>
    <w:rPr>
      <w:rFonts w:ascii="Times New Roman" w:hAnsi="Times New Roman" w:cs="Times New Roman"/>
      <w:noProof/>
    </w:rPr>
  </w:style>
  <w:style w:type="character" w:customStyle="1" w:styleId="EndNoteBibliographyChar">
    <w:name w:val="EndNote Bibliography Char"/>
    <w:basedOn w:val="NoSpacingChar"/>
    <w:link w:val="EndNoteBibliography"/>
    <w:rsid w:val="00BC699A"/>
    <w:rPr>
      <w:rFonts w:ascii="Times New Roman" w:hAnsi="Times New Roman" w:cs="Times New Roman"/>
      <w:noProof/>
      <w:kern w:val="24"/>
    </w:rPr>
  </w:style>
  <w:style w:type="character" w:styleId="Hyperlink">
    <w:name w:val="Hyperlink"/>
    <w:basedOn w:val="DefaultParagraphFont"/>
    <w:uiPriority w:val="99"/>
    <w:unhideWhenUsed/>
    <w:rsid w:val="009B5D44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D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vidia.com/Download/index.aspx?lang=en-us" TargetMode="External"/><Relationship Id="rId13" Type="http://schemas.openxmlformats.org/officeDocument/2006/relationships/hyperlink" Target="https://github.com/AlexEMG/DeepLabCu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naconda.com/distributio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indowscentral.com/how-change-user-account-type-windows-10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git-scm.com/downloa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nvidia.com/deeplearning/sdk/cudnn-support-matrix/index.html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lilo\AppData\Roaming\Microsoft\Templates\APA%20style%20report%20(6th%20edition)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33CAC02E-A704-4FD3-BA21-550AD8B62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8676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</vt:lpstr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</dc:title>
  <dc:subject/>
  <dc:creator>林天泽</dc:creator>
  <cp:keywords/>
  <dc:description/>
  <cp:lastModifiedBy>Tianze LIN</cp:lastModifiedBy>
  <cp:revision>1655</cp:revision>
  <dcterms:created xsi:type="dcterms:W3CDTF">2018-09-15T13:28:00Z</dcterms:created>
  <dcterms:modified xsi:type="dcterms:W3CDTF">2019-09-23T14:16:00Z</dcterms:modified>
</cp:coreProperties>
</file>